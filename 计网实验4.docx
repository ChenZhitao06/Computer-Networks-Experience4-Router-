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0EB1B" w14:textId="77777777"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6EEE0EA4" wp14:editId="3DB496D3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78DF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540AF032" wp14:editId="42AD9C4F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EBD7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47114F14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7E13800A" w14:textId="5A38DCC3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580522726" w:edGrp="everyone"/>
      <w:r w:rsidR="00E019D2">
        <w:rPr>
          <w:rFonts w:ascii="Times New Roman" w:hAnsi="Times New Roman" w:hint="eastAsia"/>
          <w:b/>
          <w:sz w:val="28"/>
          <w:szCs w:val="28"/>
          <w:u w:val="single"/>
        </w:rPr>
        <w:t>六</w:t>
      </w:r>
      <w:permEnd w:id="580522726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357769354" w:edGrp="everyone"/>
      <w:r w:rsidR="00E019D2" w:rsidRPr="00E019D2">
        <w:t xml:space="preserve">CISCO IOS </w:t>
      </w:r>
      <w:r w:rsidR="00E019D2" w:rsidRPr="00E019D2">
        <w:t>路由器基本配置</w:t>
      </w:r>
      <w:permEnd w:id="357769354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D23EE4D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1478379062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1</w:t>
      </w:r>
      <w:permEnd w:id="1478379062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679E4C0" w14:textId="5F789689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2048143682" w:edGrp="everyone"/>
      <w:proofErr w:type="gramStart"/>
      <w:r w:rsidR="00E019D2">
        <w:rPr>
          <w:rFonts w:ascii="Times New Roman" w:hAnsi="Times New Roman" w:hint="eastAsia"/>
          <w:b/>
          <w:sz w:val="28"/>
          <w:szCs w:val="28"/>
          <w:u w:val="single"/>
        </w:rPr>
        <w:t>陈智涛</w:t>
      </w:r>
      <w:permEnd w:id="2048143682"/>
      <w:proofErr w:type="gramEnd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D497F5A" w14:textId="4E2CD9C9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516829664" w:edGrp="everyone"/>
      <w:r w:rsidR="00E019D2">
        <w:t>22920192204179</w:t>
      </w:r>
      <w:permEnd w:id="516829664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7A78539" w14:textId="68DF2511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1243154056" w:edGrp="everyone"/>
      <w:r w:rsidR="00E019D2">
        <w:t>4</w:t>
      </w:r>
      <w:permEnd w:id="1243154056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96376397" w:edGrp="everyone"/>
      <w:r w:rsidR="00E019D2">
        <w:t>16</w:t>
      </w:r>
      <w:permEnd w:id="196376397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00AEBA45" w14:textId="326730E9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405231538" w:edGrp="everyone"/>
      <w:r w:rsidR="00E019D2">
        <w:t>4</w:t>
      </w:r>
      <w:permEnd w:id="1405231538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792242281" w:edGrp="everyone"/>
      <w:r w:rsidR="00E019D2">
        <w:t>16</w:t>
      </w:r>
      <w:permEnd w:id="1792242281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4A2CA562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2DD182E9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5997EF92" w14:textId="77777777" w:rsidR="00361252" w:rsidRPr="00650E28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 w:rsidRPr="00650E28">
        <w:rPr>
          <w:rFonts w:hint="eastAsia"/>
          <w:sz w:val="28"/>
          <w:szCs w:val="32"/>
        </w:rPr>
        <w:t>本文件为</w:t>
      </w:r>
      <w:r w:rsidRPr="00650E28">
        <w:rPr>
          <w:rFonts w:hint="eastAsia"/>
          <w:sz w:val="28"/>
          <w:szCs w:val="32"/>
        </w:rPr>
        <w:t>Word</w:t>
      </w:r>
      <w:r w:rsidRPr="00650E28">
        <w:rPr>
          <w:rFonts w:hint="eastAsia"/>
          <w:sz w:val="28"/>
          <w:szCs w:val="32"/>
        </w:rPr>
        <w:t>模板文件，建议使用</w:t>
      </w:r>
      <w:r w:rsidRPr="00650E28">
        <w:rPr>
          <w:rFonts w:hint="eastAsia"/>
          <w:sz w:val="28"/>
          <w:szCs w:val="32"/>
        </w:rPr>
        <w:t>Microsoft</w:t>
      </w:r>
      <w:r w:rsidRPr="00650E28">
        <w:rPr>
          <w:sz w:val="28"/>
          <w:szCs w:val="32"/>
        </w:rPr>
        <w:t xml:space="preserve"> </w:t>
      </w:r>
      <w:r w:rsidRPr="00650E28">
        <w:rPr>
          <w:rFonts w:hint="eastAsia"/>
          <w:sz w:val="28"/>
          <w:szCs w:val="32"/>
        </w:rPr>
        <w:t>Word</w:t>
      </w:r>
      <w:r w:rsidRPr="00650E28">
        <w:rPr>
          <w:sz w:val="28"/>
          <w:szCs w:val="32"/>
        </w:rPr>
        <w:t xml:space="preserve"> 2019</w:t>
      </w:r>
      <w:r w:rsidRPr="00650E28">
        <w:rPr>
          <w:rFonts w:hint="eastAsia"/>
          <w:sz w:val="28"/>
          <w:szCs w:val="32"/>
        </w:rPr>
        <w:t>打开，在可填写的区域中</w:t>
      </w:r>
      <w:r>
        <w:rPr>
          <w:rFonts w:hint="eastAsia"/>
          <w:sz w:val="28"/>
          <w:szCs w:val="32"/>
        </w:rPr>
        <w:t>如实填写；</w:t>
      </w:r>
    </w:p>
    <w:p w14:paraId="34CEA675" w14:textId="77777777" w:rsidR="00361252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 w:rsidRPr="00650E28">
        <w:rPr>
          <w:rFonts w:hint="eastAsia"/>
          <w:sz w:val="28"/>
          <w:szCs w:val="32"/>
        </w:rPr>
        <w:t>填表时，勿破坏排版，勿修改字体字号</w:t>
      </w:r>
      <w:r>
        <w:rPr>
          <w:rFonts w:hint="eastAsia"/>
          <w:sz w:val="28"/>
          <w:szCs w:val="32"/>
        </w:rPr>
        <w:t>，打印成</w:t>
      </w:r>
      <w:r>
        <w:rPr>
          <w:rFonts w:hint="eastAsia"/>
          <w:sz w:val="28"/>
          <w:szCs w:val="32"/>
        </w:rPr>
        <w:t>PDF</w:t>
      </w:r>
      <w:r>
        <w:rPr>
          <w:rFonts w:hint="eastAsia"/>
          <w:sz w:val="28"/>
          <w:szCs w:val="32"/>
        </w:rPr>
        <w:t>文件提交；</w:t>
      </w:r>
    </w:p>
    <w:p w14:paraId="76D497FD" w14:textId="77777777" w:rsidR="00361252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 w:rsidRPr="00650E28">
        <w:rPr>
          <w:rFonts w:hint="eastAsia"/>
          <w:sz w:val="28"/>
          <w:szCs w:val="32"/>
        </w:rPr>
        <w:t>文件总大小尽量控制在</w:t>
      </w:r>
      <w:r w:rsidRPr="00650E28">
        <w:rPr>
          <w:rFonts w:hint="eastAsia"/>
          <w:sz w:val="28"/>
          <w:szCs w:val="32"/>
        </w:rPr>
        <w:t>1MB</w:t>
      </w:r>
      <w:r w:rsidRPr="00650E28">
        <w:rPr>
          <w:rFonts w:hint="eastAsia"/>
          <w:sz w:val="28"/>
          <w:szCs w:val="32"/>
        </w:rPr>
        <w:t>以下，勿超过</w:t>
      </w:r>
      <w:r w:rsidRPr="00650E28">
        <w:rPr>
          <w:rFonts w:hint="eastAsia"/>
          <w:sz w:val="28"/>
          <w:szCs w:val="32"/>
        </w:rPr>
        <w:t>5MB</w:t>
      </w:r>
      <w:r>
        <w:rPr>
          <w:rFonts w:hint="eastAsia"/>
          <w:sz w:val="28"/>
          <w:szCs w:val="32"/>
        </w:rPr>
        <w:t>；</w:t>
      </w:r>
    </w:p>
    <w:p w14:paraId="54D7BBAC" w14:textId="77777777" w:rsidR="00361252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材料清单上传在代码托管平台上；</w:t>
      </w:r>
    </w:p>
    <w:p w14:paraId="73478B93" w14:textId="77777777" w:rsidR="00361252" w:rsidRPr="00650E28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在学期末将报告按“</w:t>
      </w:r>
      <w:r>
        <w:rPr>
          <w:rFonts w:hint="eastAsia"/>
          <w:sz w:val="28"/>
          <w:szCs w:val="32"/>
        </w:rPr>
        <w:t>CNI-E1</w:t>
      </w:r>
      <w:r>
        <w:rPr>
          <w:sz w:val="28"/>
          <w:szCs w:val="32"/>
        </w:rPr>
        <w:t>-00020190000000-</w:t>
      </w:r>
      <w:r>
        <w:rPr>
          <w:rFonts w:hint="eastAsia"/>
          <w:sz w:val="28"/>
          <w:szCs w:val="32"/>
        </w:rPr>
        <w:t>张三”的命名后（其中</w:t>
      </w:r>
      <w:r>
        <w:rPr>
          <w:rFonts w:hint="eastAsia"/>
          <w:sz w:val="28"/>
          <w:szCs w:val="32"/>
        </w:rPr>
        <w:t>E</w:t>
      </w:r>
      <w:r>
        <w:rPr>
          <w:sz w:val="28"/>
          <w:szCs w:val="32"/>
        </w:rPr>
        <w:t>1</w:t>
      </w:r>
      <w:r>
        <w:rPr>
          <w:rFonts w:hint="eastAsia"/>
          <w:sz w:val="28"/>
          <w:szCs w:val="32"/>
        </w:rPr>
        <w:t>是</w:t>
      </w:r>
      <w:r>
        <w:rPr>
          <w:rFonts w:hint="eastAsia"/>
          <w:sz w:val="28"/>
          <w:szCs w:val="32"/>
        </w:rPr>
        <w:t>Experiment</w:t>
      </w:r>
      <w:r>
        <w:rPr>
          <w:sz w:val="28"/>
          <w:szCs w:val="32"/>
        </w:rPr>
        <w:t xml:space="preserve"> 1</w:t>
      </w:r>
      <w:r>
        <w:rPr>
          <w:rFonts w:hint="eastAsia"/>
          <w:sz w:val="28"/>
          <w:szCs w:val="32"/>
        </w:rPr>
        <w:t>的缩写），压缩为</w:t>
      </w:r>
      <w:r>
        <w:rPr>
          <w:rFonts w:hint="eastAsia"/>
          <w:sz w:val="28"/>
          <w:szCs w:val="32"/>
        </w:rPr>
        <w:t>zip</w:t>
      </w:r>
      <w:r>
        <w:rPr>
          <w:rFonts w:hint="eastAsia"/>
          <w:sz w:val="28"/>
          <w:szCs w:val="32"/>
        </w:rPr>
        <w:t>文件，作为附件，以“计算机网络</w:t>
      </w:r>
      <w:r>
        <w:rPr>
          <w:rFonts w:hint="eastAsia"/>
          <w:sz w:val="28"/>
          <w:szCs w:val="32"/>
        </w:rPr>
        <w:t>-</w:t>
      </w:r>
      <w:r>
        <w:rPr>
          <w:rFonts w:hint="eastAsia"/>
          <w:sz w:val="28"/>
          <w:szCs w:val="32"/>
        </w:rPr>
        <w:t>实验报告</w:t>
      </w:r>
      <w:r>
        <w:rPr>
          <w:sz w:val="28"/>
          <w:szCs w:val="32"/>
        </w:rPr>
        <w:t>-00020190000000-</w:t>
      </w:r>
      <w:r>
        <w:rPr>
          <w:rFonts w:hint="eastAsia"/>
          <w:sz w:val="28"/>
          <w:szCs w:val="32"/>
        </w:rPr>
        <w:t>张三”发送至</w:t>
      </w:r>
      <w:r>
        <w:rPr>
          <w:rFonts w:hint="eastAsia"/>
          <w:sz w:val="28"/>
          <w:szCs w:val="32"/>
        </w:rPr>
        <w:t>cni</w:t>
      </w:r>
      <w:r>
        <w:rPr>
          <w:sz w:val="28"/>
          <w:szCs w:val="32"/>
        </w:rPr>
        <w:t>21@qq.com</w:t>
      </w:r>
      <w:r w:rsidRPr="00650E28">
        <w:rPr>
          <w:rFonts w:hint="eastAsia"/>
          <w:sz w:val="28"/>
          <w:szCs w:val="32"/>
        </w:rPr>
        <w:t>。</w:t>
      </w:r>
    </w:p>
    <w:p w14:paraId="1AC27B4B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200AD83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5F0D3615" w14:textId="4586F63D" w:rsidR="00361252" w:rsidRPr="00D328C3" w:rsidRDefault="00E019D2" w:rsidP="00361252">
      <w:pPr>
        <w:pStyle w:val="a0"/>
        <w:spacing w:before="120" w:after="120"/>
        <w:ind w:firstLine="480"/>
      </w:pPr>
      <w:permStart w:id="1551202831" w:edGrp="everyone"/>
      <w:r w:rsidRPr="00E019D2">
        <w:t>通过完成实验，理解网络层和路由的基本原理。掌握路由器配置网络和组网</w:t>
      </w:r>
      <w:r w:rsidRPr="00E019D2">
        <w:t xml:space="preserve"> </w:t>
      </w:r>
      <w:r w:rsidRPr="00E019D2">
        <w:t>的方法；掌握</w:t>
      </w:r>
      <w:r w:rsidRPr="00E019D2">
        <w:t xml:space="preserve"> IP </w:t>
      </w:r>
      <w:r w:rsidRPr="00E019D2">
        <w:t>协议、</w:t>
      </w:r>
      <w:r w:rsidRPr="00E019D2">
        <w:t xml:space="preserve">IP </w:t>
      </w:r>
      <w:r w:rsidRPr="00E019D2">
        <w:t>地址配置和路由的概念；掌握</w:t>
      </w:r>
      <w:r w:rsidRPr="00E019D2">
        <w:t xml:space="preserve"> IP </w:t>
      </w:r>
      <w:r w:rsidRPr="00E019D2">
        <w:t>协议和路由的基本原</w:t>
      </w:r>
      <w:r w:rsidRPr="00E019D2">
        <w:t xml:space="preserve"> </w:t>
      </w:r>
      <w:r w:rsidRPr="00E019D2">
        <w:t>理；了解在模拟器下根据教程配置网络的方法。</w:t>
      </w:r>
    </w:p>
    <w:permEnd w:id="1551202831"/>
    <w:p w14:paraId="18E0A603" w14:textId="77777777" w:rsidR="00361252" w:rsidRDefault="00361252" w:rsidP="00361252">
      <w:pPr>
        <w:pStyle w:val="1"/>
        <w:spacing w:before="240" w:after="240"/>
      </w:pPr>
      <w:r>
        <w:t>实验环境</w:t>
      </w:r>
    </w:p>
    <w:p w14:paraId="7D4D8785" w14:textId="3558EEAA" w:rsidR="00361252" w:rsidRDefault="00E019D2" w:rsidP="00361252">
      <w:pPr>
        <w:pStyle w:val="a0"/>
        <w:spacing w:before="120" w:after="120"/>
        <w:ind w:firstLine="480"/>
      </w:pPr>
      <w:permStart w:id="1640968647" w:edGrp="everyone"/>
      <w:r>
        <w:rPr>
          <w:rFonts w:hint="eastAsia"/>
        </w:rPr>
        <w:t>win</w:t>
      </w:r>
      <w:r>
        <w:t>10</w:t>
      </w:r>
      <w:r w:rsidR="00361252">
        <w:rPr>
          <w:rFonts w:hint="eastAsia"/>
        </w:rPr>
        <w:t>。</w:t>
      </w:r>
    </w:p>
    <w:permEnd w:id="1640968647"/>
    <w:p w14:paraId="2254EFA1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14:paraId="7EEFCE7B" w14:textId="51F607E9" w:rsidR="00E019D2" w:rsidRDefault="00E019D2" w:rsidP="00361252">
      <w:pPr>
        <w:pStyle w:val="a0"/>
        <w:spacing w:before="120" w:after="120"/>
        <w:ind w:firstLine="480"/>
      </w:pPr>
      <w:permStart w:id="407601017" w:edGrp="everyone"/>
      <w:r>
        <w:rPr>
          <w:rFonts w:hint="eastAsia"/>
        </w:rPr>
        <w:t>1</w:t>
      </w:r>
      <w:r>
        <w:t>.</w:t>
      </w:r>
      <w:r w:rsidRPr="00E019D2">
        <w:t xml:space="preserve"> Router </w:t>
      </w:r>
      <w:proofErr w:type="spellStart"/>
      <w:r w:rsidRPr="00E019D2">
        <w:t>eSIM</w:t>
      </w:r>
      <w:proofErr w:type="spellEnd"/>
      <w:r w:rsidRPr="00E019D2">
        <w:t xml:space="preserve"> v1.1 </w:t>
      </w:r>
      <w:r w:rsidRPr="00E019D2">
        <w:t>模拟器模拟路由器的配置环境</w:t>
      </w:r>
    </w:p>
    <w:p w14:paraId="06DB56B3" w14:textId="45FC665D" w:rsidR="003E42BD" w:rsidRDefault="003E42BD" w:rsidP="00361252">
      <w:pPr>
        <w:pStyle w:val="a0"/>
        <w:spacing w:before="120" w:after="120"/>
        <w:ind w:firstLine="480"/>
      </w:pPr>
      <w:r>
        <w:rPr>
          <w:rFonts w:hint="eastAsia"/>
        </w:rPr>
        <w:t>设置路由器名字</w:t>
      </w:r>
    </w:p>
    <w:p w14:paraId="67F9D5E6" w14:textId="5F483C70" w:rsidR="003E42BD" w:rsidRDefault="003E42BD" w:rsidP="00361252">
      <w:pPr>
        <w:pStyle w:val="a0"/>
        <w:spacing w:before="120" w:after="120"/>
        <w:ind w:firstLine="480"/>
      </w:pPr>
      <w:r w:rsidRPr="003E42BD">
        <w:rPr>
          <w:noProof/>
        </w:rPr>
        <w:drawing>
          <wp:inline distT="0" distB="0" distL="0" distR="0" wp14:anchorId="64C3A7CF" wp14:editId="1C753AAD">
            <wp:extent cx="5486400" cy="9315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8D18" w14:textId="30B24620" w:rsidR="006A39BE" w:rsidRDefault="006A39BE" w:rsidP="00361252">
      <w:pPr>
        <w:pStyle w:val="a0"/>
        <w:spacing w:before="120" w:after="120"/>
        <w:ind w:firstLine="48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地址映射表</w:t>
      </w:r>
    </w:p>
    <w:p w14:paraId="42390FF1" w14:textId="210B8559" w:rsidR="006A39BE" w:rsidRDefault="006A39BE" w:rsidP="00361252">
      <w:pPr>
        <w:pStyle w:val="a0"/>
        <w:spacing w:before="120" w:after="120"/>
        <w:ind w:firstLine="480"/>
      </w:pPr>
      <w:r w:rsidRPr="006A39BE">
        <w:rPr>
          <w:noProof/>
        </w:rPr>
        <w:drawing>
          <wp:inline distT="0" distB="0" distL="0" distR="0" wp14:anchorId="70AD39C3" wp14:editId="556F11D2">
            <wp:extent cx="5486400" cy="8807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BED" w14:textId="3CBABA4F" w:rsidR="006A39BE" w:rsidRDefault="006A39BE" w:rsidP="00361252">
      <w:pPr>
        <w:pStyle w:val="a0"/>
        <w:spacing w:before="120" w:after="120"/>
        <w:ind w:firstLine="480"/>
      </w:pPr>
      <w:r w:rsidRPr="006A39BE">
        <w:rPr>
          <w:noProof/>
        </w:rPr>
        <w:drawing>
          <wp:inline distT="0" distB="0" distL="0" distR="0" wp14:anchorId="628A39FF" wp14:editId="6BDFC88C">
            <wp:extent cx="2476715" cy="1005927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162D" w14:textId="5744BCA3" w:rsidR="007A1568" w:rsidRDefault="007A1568" w:rsidP="00361252">
      <w:pPr>
        <w:pStyle w:val="a0"/>
        <w:spacing w:before="120" w:after="120"/>
        <w:ind w:firstLine="480"/>
      </w:pPr>
      <w:r>
        <w:rPr>
          <w:rFonts w:hint="eastAsia"/>
        </w:rPr>
        <w:t>设置各接口配置</w:t>
      </w:r>
    </w:p>
    <w:p w14:paraId="0305A0FF" w14:textId="22D4690E" w:rsidR="007A1568" w:rsidRDefault="007A1568" w:rsidP="00361252">
      <w:pPr>
        <w:pStyle w:val="a0"/>
        <w:spacing w:before="120" w:after="120"/>
        <w:ind w:firstLine="480"/>
      </w:pPr>
      <w:r w:rsidRPr="007A1568">
        <w:rPr>
          <w:noProof/>
        </w:rPr>
        <w:lastRenderedPageBreak/>
        <w:drawing>
          <wp:inline distT="0" distB="0" distL="0" distR="0" wp14:anchorId="12C24B1A" wp14:editId="42C7CE41">
            <wp:extent cx="5105842" cy="1882303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3D8" w14:textId="5234DDB6" w:rsidR="007A1568" w:rsidRDefault="007A1568" w:rsidP="00361252">
      <w:pPr>
        <w:pStyle w:val="a0"/>
        <w:spacing w:before="120" w:after="120"/>
        <w:ind w:firstLine="480"/>
      </w:pPr>
      <w:r w:rsidRPr="007A1568">
        <w:rPr>
          <w:noProof/>
        </w:rPr>
        <w:drawing>
          <wp:inline distT="0" distB="0" distL="0" distR="0" wp14:anchorId="3AA2C902" wp14:editId="12061F35">
            <wp:extent cx="2690093" cy="88399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46F9" w14:textId="56256AF7" w:rsidR="00916476" w:rsidRDefault="00916476" w:rsidP="00361252">
      <w:pPr>
        <w:pStyle w:val="a0"/>
        <w:spacing w:before="120" w:after="120"/>
        <w:ind w:firstLine="480"/>
      </w:pPr>
      <w:r>
        <w:rPr>
          <w:rFonts w:hint="eastAsia"/>
        </w:rPr>
        <w:t>激活各端口</w:t>
      </w:r>
    </w:p>
    <w:p w14:paraId="74855D65" w14:textId="03FEBE86" w:rsidR="00916476" w:rsidRDefault="00916476" w:rsidP="00361252">
      <w:pPr>
        <w:pStyle w:val="a0"/>
        <w:spacing w:before="120" w:after="120"/>
        <w:ind w:firstLine="480"/>
      </w:pPr>
      <w:r w:rsidRPr="00916476">
        <w:rPr>
          <w:noProof/>
        </w:rPr>
        <w:drawing>
          <wp:inline distT="0" distB="0" distL="0" distR="0" wp14:anchorId="5EDFC743" wp14:editId="49EC321A">
            <wp:extent cx="2895851" cy="15317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049" w14:textId="24821957" w:rsidR="00916476" w:rsidRDefault="00916476" w:rsidP="00361252">
      <w:pPr>
        <w:pStyle w:val="a0"/>
        <w:spacing w:before="120" w:after="120"/>
        <w:ind w:firstLine="480"/>
      </w:pPr>
      <w:r w:rsidRPr="00916476">
        <w:rPr>
          <w:noProof/>
        </w:rPr>
        <w:drawing>
          <wp:inline distT="0" distB="0" distL="0" distR="0" wp14:anchorId="2E12EFC1" wp14:editId="27848E17">
            <wp:extent cx="2911092" cy="1348857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9C53" w14:textId="15FF74CB" w:rsidR="006A39BE" w:rsidRDefault="00916476" w:rsidP="00361252">
      <w:pPr>
        <w:pStyle w:val="a0"/>
        <w:spacing w:before="120" w:after="120"/>
        <w:ind w:firstLine="480"/>
      </w:pPr>
      <w:r>
        <w:rPr>
          <w:rFonts w:hint="eastAsia"/>
        </w:rPr>
        <w:t>时钟频率设置（</w:t>
      </w:r>
      <w:proofErr w:type="spellStart"/>
      <w:r>
        <w:rPr>
          <w:rFonts w:hint="eastAsia"/>
        </w:rPr>
        <w:t>L</w:t>
      </w:r>
      <w:r>
        <w:t>ab_A</w:t>
      </w:r>
      <w:proofErr w:type="spellEnd"/>
      <w:r>
        <w:rPr>
          <w:rFonts w:hint="eastAsia"/>
        </w:rPr>
        <w:t>为</w:t>
      </w:r>
      <w:r>
        <w:rPr>
          <w:rFonts w:hint="eastAsia"/>
        </w:rPr>
        <w:t>DCE</w:t>
      </w:r>
      <w:r>
        <w:rPr>
          <w:rFonts w:hint="eastAsia"/>
        </w:rPr>
        <w:t>）</w:t>
      </w:r>
    </w:p>
    <w:p w14:paraId="0A93C852" w14:textId="18155C20" w:rsidR="00916476" w:rsidRDefault="00916476" w:rsidP="00361252">
      <w:pPr>
        <w:pStyle w:val="a0"/>
        <w:spacing w:before="120" w:after="120"/>
        <w:ind w:firstLine="480"/>
      </w:pPr>
      <w:r w:rsidRPr="00916476">
        <w:rPr>
          <w:noProof/>
        </w:rPr>
        <w:drawing>
          <wp:inline distT="0" distB="0" distL="0" distR="0" wp14:anchorId="1906D8EC" wp14:editId="36BC8C48">
            <wp:extent cx="3200677" cy="4191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094D" w14:textId="797B96CC" w:rsidR="00916476" w:rsidRDefault="00916476" w:rsidP="00361252">
      <w:pPr>
        <w:pStyle w:val="a0"/>
        <w:spacing w:before="120" w:after="120"/>
        <w:ind w:firstLine="480"/>
      </w:pPr>
      <w:r w:rsidRPr="00916476">
        <w:rPr>
          <w:noProof/>
        </w:rPr>
        <w:drawing>
          <wp:inline distT="0" distB="0" distL="0" distR="0" wp14:anchorId="015731CB" wp14:editId="091DEC86">
            <wp:extent cx="2484335" cy="243861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0CF1" w14:textId="62065566" w:rsidR="00C819CD" w:rsidRDefault="00C819CD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设置</w:t>
      </w:r>
      <w:r>
        <w:rPr>
          <w:rFonts w:hint="eastAsia"/>
        </w:rPr>
        <w:t>rip</w:t>
      </w:r>
    </w:p>
    <w:p w14:paraId="28070D30" w14:textId="46ECA963" w:rsidR="00C819CD" w:rsidRDefault="00C819CD" w:rsidP="00361252">
      <w:pPr>
        <w:pStyle w:val="a0"/>
        <w:spacing w:before="120" w:after="120"/>
        <w:ind w:firstLine="480"/>
      </w:pPr>
      <w:r w:rsidRPr="00C819CD">
        <w:rPr>
          <w:noProof/>
        </w:rPr>
        <w:drawing>
          <wp:inline distT="0" distB="0" distL="0" distR="0" wp14:anchorId="52B74D28" wp14:editId="5D17E899">
            <wp:extent cx="3779848" cy="17603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2285" w14:textId="299F185F" w:rsidR="00C819CD" w:rsidRDefault="00C819CD" w:rsidP="00361252">
      <w:pPr>
        <w:pStyle w:val="a0"/>
        <w:spacing w:before="120" w:after="120"/>
        <w:ind w:firstLine="480"/>
      </w:pPr>
      <w:r w:rsidRPr="00C819CD">
        <w:rPr>
          <w:noProof/>
        </w:rPr>
        <w:drawing>
          <wp:inline distT="0" distB="0" distL="0" distR="0" wp14:anchorId="2F496FB9" wp14:editId="2F4FEA18">
            <wp:extent cx="2354784" cy="57155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B88C" w14:textId="56E0C216" w:rsidR="00C819CD" w:rsidRDefault="00C819CD" w:rsidP="00361252">
      <w:pPr>
        <w:pStyle w:val="a0"/>
        <w:spacing w:before="120" w:after="120"/>
        <w:ind w:firstLine="480"/>
      </w:pPr>
      <w:r>
        <w:rPr>
          <w:rFonts w:hint="eastAsia"/>
        </w:rPr>
        <w:t>路由表展示</w:t>
      </w:r>
    </w:p>
    <w:p w14:paraId="338B606C" w14:textId="4C60D715" w:rsidR="00C819CD" w:rsidRDefault="00C819CD" w:rsidP="00361252">
      <w:pPr>
        <w:pStyle w:val="a0"/>
        <w:spacing w:before="120" w:after="120"/>
        <w:ind w:firstLine="480"/>
      </w:pPr>
      <w:r w:rsidRPr="00C819CD">
        <w:rPr>
          <w:noProof/>
        </w:rPr>
        <w:drawing>
          <wp:inline distT="0" distB="0" distL="0" distR="0" wp14:anchorId="14006D4D" wp14:editId="3FA7F642">
            <wp:extent cx="5486400" cy="26079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1B25" w14:textId="1960F641" w:rsidR="00E019D2" w:rsidRDefault="00E019D2" w:rsidP="00361252">
      <w:pPr>
        <w:pStyle w:val="a0"/>
        <w:spacing w:before="120" w:after="120"/>
        <w:ind w:firstLine="480"/>
      </w:pPr>
      <w:r>
        <w:rPr>
          <w:rFonts w:hint="eastAsia"/>
        </w:rPr>
        <w:t>设置登陆密码、控制台密码</w:t>
      </w:r>
    </w:p>
    <w:p w14:paraId="37D3CE1E" w14:textId="3458F5E6" w:rsidR="00E019D2" w:rsidRDefault="00E019D2" w:rsidP="00361252">
      <w:pPr>
        <w:pStyle w:val="a0"/>
        <w:spacing w:before="120" w:after="120"/>
        <w:ind w:firstLine="480"/>
      </w:pPr>
      <w:r w:rsidRPr="00E019D2">
        <w:rPr>
          <w:noProof/>
        </w:rPr>
        <w:lastRenderedPageBreak/>
        <w:drawing>
          <wp:inline distT="0" distB="0" distL="0" distR="0" wp14:anchorId="521F4232" wp14:editId="143B493D">
            <wp:extent cx="3939881" cy="1737511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3A57" w14:textId="2DB21566" w:rsidR="00E019D2" w:rsidRDefault="00E019D2" w:rsidP="00361252">
      <w:pPr>
        <w:pStyle w:val="a0"/>
        <w:spacing w:before="120" w:after="120"/>
        <w:ind w:firstLine="480"/>
      </w:pPr>
      <w:r w:rsidRPr="00E019D2">
        <w:rPr>
          <w:noProof/>
        </w:rPr>
        <w:drawing>
          <wp:inline distT="0" distB="0" distL="0" distR="0" wp14:anchorId="1B0A6108" wp14:editId="78392CAC">
            <wp:extent cx="2560542" cy="571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C53F" w14:textId="4B2F87D3" w:rsidR="00E019D2" w:rsidRDefault="00E019D2" w:rsidP="00361252">
      <w:pPr>
        <w:pStyle w:val="a0"/>
        <w:spacing w:before="120" w:after="120"/>
        <w:ind w:firstLine="48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vty</w:t>
      </w:r>
      <w:proofErr w:type="spellEnd"/>
      <w:r>
        <w:rPr>
          <w:rFonts w:hint="eastAsia"/>
        </w:rPr>
        <w:t>登录及密码</w:t>
      </w:r>
    </w:p>
    <w:p w14:paraId="797A8776" w14:textId="76622864" w:rsidR="00E019D2" w:rsidRDefault="00E019D2" w:rsidP="00361252">
      <w:pPr>
        <w:pStyle w:val="a0"/>
        <w:spacing w:before="120" w:after="120"/>
        <w:ind w:firstLine="480"/>
      </w:pPr>
      <w:r w:rsidRPr="00E019D2">
        <w:rPr>
          <w:noProof/>
        </w:rPr>
        <w:drawing>
          <wp:inline distT="0" distB="0" distL="0" distR="0" wp14:anchorId="29AE3225" wp14:editId="1AC68983">
            <wp:extent cx="3215919" cy="975445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7911" w14:textId="7286C075" w:rsidR="00E019D2" w:rsidRDefault="00E019D2" w:rsidP="00361252">
      <w:pPr>
        <w:pStyle w:val="a0"/>
        <w:spacing w:before="120" w:after="120"/>
        <w:ind w:firstLine="480"/>
      </w:pPr>
      <w:r w:rsidRPr="00E019D2">
        <w:rPr>
          <w:noProof/>
        </w:rPr>
        <w:drawing>
          <wp:inline distT="0" distB="0" distL="0" distR="0" wp14:anchorId="01EA06EF" wp14:editId="0A18A99D">
            <wp:extent cx="2278577" cy="434378"/>
            <wp:effectExtent l="0" t="0" r="762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3227" w14:textId="6B0BFD2C" w:rsidR="00E019D2" w:rsidRDefault="00E019D2" w:rsidP="00361252">
      <w:pPr>
        <w:pStyle w:val="a0"/>
        <w:spacing w:before="120" w:after="120"/>
        <w:ind w:firstLine="480"/>
      </w:pPr>
      <w:r>
        <w:rPr>
          <w:rFonts w:hint="eastAsia"/>
        </w:rPr>
        <w:t>完成配置（仅路由器</w:t>
      </w:r>
      <w:r>
        <w:rPr>
          <w:rFonts w:hint="eastAsia"/>
        </w:rPr>
        <w:t>A</w:t>
      </w:r>
      <w:r>
        <w:rPr>
          <w:rFonts w:hint="eastAsia"/>
        </w:rPr>
        <w:t>）</w:t>
      </w:r>
    </w:p>
    <w:p w14:paraId="08AF3B85" w14:textId="06248269" w:rsidR="00E019D2" w:rsidRDefault="00E019D2" w:rsidP="00361252">
      <w:pPr>
        <w:pStyle w:val="a0"/>
        <w:spacing w:before="120" w:after="120"/>
        <w:ind w:firstLine="480"/>
      </w:pPr>
      <w:r w:rsidRPr="00E019D2">
        <w:rPr>
          <w:noProof/>
        </w:rPr>
        <w:drawing>
          <wp:inline distT="0" distB="0" distL="0" distR="0" wp14:anchorId="0193AAB7" wp14:editId="1FCFE8D9">
            <wp:extent cx="4587240" cy="3049134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983" cy="305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A4C0" w14:textId="00B5DEB0" w:rsidR="00E019D2" w:rsidRDefault="00E019D2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2</w:t>
      </w:r>
      <w:r>
        <w:t>.</w:t>
      </w:r>
      <w:r w:rsidRPr="00E019D2">
        <w:t xml:space="preserve"> </w:t>
      </w:r>
      <w:r w:rsidRPr="00E019D2">
        <w:t>使</w:t>
      </w:r>
      <w:r w:rsidRPr="00E019D2">
        <w:t xml:space="preserve"> </w:t>
      </w:r>
      <w:r w:rsidRPr="00E019D2">
        <w:t>用</w:t>
      </w:r>
      <w:r w:rsidRPr="00E019D2">
        <w:t xml:space="preserve"> CCNA Network Visualizer 6.0 </w:t>
      </w:r>
      <w:r w:rsidRPr="00E019D2">
        <w:t>配置静态路由、动态路由和交换机端口的</w:t>
      </w:r>
      <w:r w:rsidRPr="00E019D2">
        <w:t xml:space="preserve"> VLAN </w:t>
      </w:r>
      <w:r w:rsidRPr="00E019D2">
        <w:t>（虚拟局域网）。</w:t>
      </w:r>
    </w:p>
    <w:p w14:paraId="5C2CB764" w14:textId="44E88CE7" w:rsidR="00453418" w:rsidRDefault="00453418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）静态路由</w:t>
      </w:r>
    </w:p>
    <w:p w14:paraId="28725FE6" w14:textId="7FEC38AD" w:rsidR="007A21C5" w:rsidRDefault="007A21C5" w:rsidP="00361252">
      <w:pPr>
        <w:pStyle w:val="a0"/>
        <w:spacing w:before="120" w:after="120"/>
        <w:ind w:firstLine="480"/>
      </w:pPr>
      <w:r>
        <w:rPr>
          <w:rFonts w:hint="eastAsia"/>
        </w:rPr>
        <w:t>拓扑图</w:t>
      </w:r>
    </w:p>
    <w:p w14:paraId="244748A6" w14:textId="2DCD00A4" w:rsidR="007A21C5" w:rsidRDefault="007A21C5" w:rsidP="00361252">
      <w:pPr>
        <w:pStyle w:val="a0"/>
        <w:spacing w:before="120" w:after="120"/>
        <w:ind w:firstLine="480"/>
      </w:pPr>
      <w:r w:rsidRPr="007A21C5">
        <w:rPr>
          <w:noProof/>
        </w:rPr>
        <w:drawing>
          <wp:inline distT="0" distB="0" distL="0" distR="0" wp14:anchorId="2C9E70F1" wp14:editId="0716CB72">
            <wp:extent cx="5486400" cy="41649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30CF" w14:textId="034D3B4C" w:rsidR="00453418" w:rsidRDefault="007A21C5" w:rsidP="00361252">
      <w:pPr>
        <w:pStyle w:val="a0"/>
        <w:spacing w:before="120" w:after="120"/>
        <w:ind w:firstLine="480"/>
      </w:pPr>
      <w:r>
        <w:rPr>
          <w:rFonts w:hint="eastAsia"/>
        </w:rPr>
        <w:t>路由器</w:t>
      </w:r>
      <w:r>
        <w:rPr>
          <w:rFonts w:hint="eastAsia"/>
        </w:rPr>
        <w:t>A</w:t>
      </w:r>
      <w:r>
        <w:rPr>
          <w:rFonts w:hint="eastAsia"/>
        </w:rPr>
        <w:t>设置</w:t>
      </w:r>
    </w:p>
    <w:p w14:paraId="31412F68" w14:textId="1087771C" w:rsidR="00453418" w:rsidRDefault="00453418" w:rsidP="00361252">
      <w:pPr>
        <w:pStyle w:val="a0"/>
        <w:spacing w:before="120" w:after="120"/>
        <w:ind w:firstLine="480"/>
      </w:pPr>
      <w:r w:rsidRPr="00453418">
        <w:rPr>
          <w:noProof/>
        </w:rPr>
        <w:lastRenderedPageBreak/>
        <w:drawing>
          <wp:inline distT="0" distB="0" distL="0" distR="0" wp14:anchorId="6C7C227C" wp14:editId="2507429C">
            <wp:extent cx="5486400" cy="29432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2478" w14:textId="456E9047" w:rsidR="007A21C5" w:rsidRDefault="007A21C5" w:rsidP="00361252">
      <w:pPr>
        <w:pStyle w:val="a0"/>
        <w:spacing w:before="120" w:after="120"/>
        <w:ind w:firstLine="480"/>
      </w:pPr>
      <w:r>
        <w:rPr>
          <w:rFonts w:hint="eastAsia"/>
        </w:rPr>
        <w:t>路由器</w:t>
      </w:r>
      <w:r>
        <w:rPr>
          <w:rFonts w:hint="eastAsia"/>
        </w:rPr>
        <w:t>B</w:t>
      </w:r>
      <w:r>
        <w:rPr>
          <w:rFonts w:hint="eastAsia"/>
        </w:rPr>
        <w:t>配置</w:t>
      </w:r>
    </w:p>
    <w:p w14:paraId="3DA1DF2A" w14:textId="33F97CE4" w:rsidR="007A21C5" w:rsidRDefault="007A21C5" w:rsidP="00361252">
      <w:pPr>
        <w:pStyle w:val="a0"/>
        <w:spacing w:before="120" w:after="120"/>
        <w:ind w:firstLine="480"/>
      </w:pPr>
      <w:r w:rsidRPr="007A21C5">
        <w:rPr>
          <w:noProof/>
        </w:rPr>
        <w:drawing>
          <wp:inline distT="0" distB="0" distL="0" distR="0" wp14:anchorId="7550C3B7" wp14:editId="0578805B">
            <wp:extent cx="5468643" cy="2933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486" cy="297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26F" w14:textId="35584AC2" w:rsidR="007A21C5" w:rsidRDefault="007A21C5" w:rsidP="00361252">
      <w:pPr>
        <w:pStyle w:val="a0"/>
        <w:spacing w:before="120" w:after="120"/>
        <w:ind w:firstLine="480"/>
      </w:pPr>
      <w:r>
        <w:rPr>
          <w:rFonts w:hint="eastAsia"/>
        </w:rPr>
        <w:t>此时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B</w:t>
      </w:r>
      <w:r>
        <w:rPr>
          <w:rFonts w:hint="eastAsia"/>
        </w:rPr>
        <w:t>不通，需配置静态或动态路由协议</w:t>
      </w:r>
    </w:p>
    <w:p w14:paraId="1738B272" w14:textId="5EF9072B" w:rsidR="007A21C5" w:rsidRDefault="007A21C5" w:rsidP="00361252">
      <w:pPr>
        <w:pStyle w:val="a0"/>
        <w:spacing w:before="120" w:after="120"/>
        <w:ind w:firstLine="480"/>
      </w:pPr>
      <w:r w:rsidRPr="007A21C5">
        <w:rPr>
          <w:noProof/>
        </w:rPr>
        <w:lastRenderedPageBreak/>
        <w:drawing>
          <wp:inline distT="0" distB="0" distL="0" distR="0" wp14:anchorId="78978D96" wp14:editId="00DA7A92">
            <wp:extent cx="5486400" cy="37249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EFCA" w14:textId="30D208F5" w:rsidR="00505D37" w:rsidRDefault="00505D37" w:rsidP="00361252">
      <w:pPr>
        <w:pStyle w:val="a0"/>
        <w:spacing w:before="120" w:after="120"/>
        <w:ind w:firstLine="480"/>
      </w:pPr>
      <w:r>
        <w:rPr>
          <w:rFonts w:hint="eastAsia"/>
        </w:rPr>
        <w:t>配置静态路由</w:t>
      </w:r>
    </w:p>
    <w:p w14:paraId="04AE61D8" w14:textId="478CC7AB" w:rsidR="00505D37" w:rsidRDefault="00505D37" w:rsidP="00361252">
      <w:pPr>
        <w:pStyle w:val="a0"/>
        <w:spacing w:before="120" w:after="120"/>
        <w:ind w:firstLine="480"/>
      </w:pPr>
      <w:r w:rsidRPr="00505D37">
        <w:rPr>
          <w:noProof/>
        </w:rPr>
        <w:drawing>
          <wp:inline distT="0" distB="0" distL="0" distR="0" wp14:anchorId="761D460B" wp14:editId="554808F7">
            <wp:extent cx="3379630" cy="39014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1776" cy="39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C016" w14:textId="7707CB88" w:rsidR="00505D37" w:rsidRDefault="00505D37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配置默认路由</w:t>
      </w:r>
      <w:r w:rsidR="00C8495D">
        <w:rPr>
          <w:rFonts w:hint="eastAsia"/>
        </w:rPr>
        <w:t>后</w:t>
      </w:r>
      <w:r w:rsidR="00C8495D">
        <w:rPr>
          <w:rFonts w:hint="eastAsia"/>
        </w:rPr>
        <w:t>ping</w:t>
      </w:r>
      <w:r w:rsidR="00C8495D">
        <w:rPr>
          <w:rFonts w:hint="eastAsia"/>
        </w:rPr>
        <w:t>通</w:t>
      </w:r>
    </w:p>
    <w:p w14:paraId="473BB97B" w14:textId="70220591" w:rsidR="00505D37" w:rsidRDefault="00C8495D" w:rsidP="00361252">
      <w:pPr>
        <w:pStyle w:val="a0"/>
        <w:spacing w:before="120" w:after="120"/>
        <w:ind w:firstLine="480"/>
      </w:pPr>
      <w:r w:rsidRPr="00C8495D">
        <w:rPr>
          <w:noProof/>
        </w:rPr>
        <w:drawing>
          <wp:inline distT="0" distB="0" distL="0" distR="0" wp14:anchorId="2C1DEF81" wp14:editId="22719184">
            <wp:extent cx="5486400" cy="29432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73C0" w14:textId="7921BC71" w:rsidR="00F73193" w:rsidRDefault="00F73193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rip</w:t>
      </w:r>
      <w:r>
        <w:rPr>
          <w:rFonts w:hint="eastAsia"/>
        </w:rPr>
        <w:t>配置</w:t>
      </w:r>
    </w:p>
    <w:p w14:paraId="1E4733C3" w14:textId="4054CF32" w:rsidR="00F73193" w:rsidRDefault="00F73193" w:rsidP="00361252">
      <w:pPr>
        <w:pStyle w:val="a0"/>
        <w:spacing w:before="120" w:after="120"/>
        <w:ind w:firstLine="480"/>
      </w:pPr>
      <w:r>
        <w:rPr>
          <w:rFonts w:hint="eastAsia"/>
        </w:rPr>
        <w:t>拓扑图</w:t>
      </w:r>
    </w:p>
    <w:p w14:paraId="109D829D" w14:textId="36215AC5" w:rsidR="00F73193" w:rsidRDefault="00F73193" w:rsidP="00361252">
      <w:pPr>
        <w:pStyle w:val="a0"/>
        <w:spacing w:before="120" w:after="120"/>
        <w:ind w:firstLine="480"/>
      </w:pPr>
      <w:r w:rsidRPr="00F73193">
        <w:drawing>
          <wp:inline distT="0" distB="0" distL="0" distR="0" wp14:anchorId="0623BB92" wp14:editId="34D57AC1">
            <wp:extent cx="4827427" cy="36423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4121" cy="36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014C" w14:textId="72EB2374" w:rsidR="00F73193" w:rsidRDefault="00F73193" w:rsidP="00361252">
      <w:pPr>
        <w:pStyle w:val="a0"/>
        <w:spacing w:before="120" w:after="120"/>
        <w:ind w:firstLine="480"/>
      </w:pPr>
      <w:r>
        <w:rPr>
          <w:rFonts w:hint="eastAsia"/>
        </w:rPr>
        <w:t>配置路由器</w:t>
      </w:r>
      <w:r w:rsidR="008B63FF">
        <w:rPr>
          <w:rFonts w:hint="eastAsia"/>
        </w:rPr>
        <w:t>（共三个）</w:t>
      </w:r>
    </w:p>
    <w:p w14:paraId="7E5C191E" w14:textId="06831CA0" w:rsidR="008B63FF" w:rsidRDefault="008B63FF" w:rsidP="008674C0">
      <w:pPr>
        <w:pStyle w:val="a0"/>
        <w:spacing w:before="120" w:after="120"/>
        <w:ind w:firstLine="480"/>
      </w:pPr>
      <w:r w:rsidRPr="008B63FF">
        <w:lastRenderedPageBreak/>
        <w:drawing>
          <wp:inline distT="0" distB="0" distL="0" distR="0" wp14:anchorId="46C0ED05" wp14:editId="7DBC1592">
            <wp:extent cx="5486400" cy="372491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E882" w14:textId="38E76207" w:rsidR="008674C0" w:rsidRDefault="008674C0" w:rsidP="008674C0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rip</w:t>
      </w:r>
      <w:r>
        <w:rPr>
          <w:rFonts w:hint="eastAsia"/>
        </w:rPr>
        <w:t>协议</w:t>
      </w:r>
    </w:p>
    <w:p w14:paraId="1FA88482" w14:textId="53B7EF45" w:rsidR="008674C0" w:rsidRDefault="008674C0" w:rsidP="008674C0">
      <w:pPr>
        <w:pStyle w:val="a0"/>
        <w:spacing w:before="120" w:after="120"/>
        <w:ind w:firstLine="480"/>
      </w:pPr>
      <w:r w:rsidRPr="008674C0">
        <w:drawing>
          <wp:inline distT="0" distB="0" distL="0" distR="0" wp14:anchorId="526313CA" wp14:editId="39FF5565">
            <wp:extent cx="3842213" cy="39471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6879" cy="39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149" w14:textId="0E4DC328" w:rsidR="00453418" w:rsidRDefault="00453418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（</w:t>
      </w:r>
      <w:r w:rsidR="00F73193">
        <w:t>3</w:t>
      </w:r>
      <w:r>
        <w:rPr>
          <w:rFonts w:hint="eastAsia"/>
        </w:rPr>
        <w:t>）访问列表设置</w:t>
      </w:r>
      <w:r w:rsidR="008674C0">
        <w:rPr>
          <w:rFonts w:hint="eastAsia"/>
        </w:rPr>
        <w:t>（未保存</w:t>
      </w:r>
      <w:proofErr w:type="spellStart"/>
      <w:r w:rsidR="008674C0">
        <w:rPr>
          <w:rFonts w:hint="eastAsia"/>
        </w:rPr>
        <w:t>rsm</w:t>
      </w:r>
      <w:proofErr w:type="spellEnd"/>
      <w:r w:rsidR="008674C0">
        <w:rPr>
          <w:rFonts w:hint="eastAsia"/>
        </w:rPr>
        <w:t>文件）</w:t>
      </w:r>
    </w:p>
    <w:p w14:paraId="2AC069F3" w14:textId="34E5F1F0" w:rsidR="00F8638B" w:rsidRDefault="00F8638B" w:rsidP="00361252">
      <w:pPr>
        <w:pStyle w:val="a0"/>
        <w:spacing w:before="120" w:after="120"/>
        <w:ind w:firstLine="480"/>
      </w:pPr>
      <w:r>
        <w:rPr>
          <w:rFonts w:hint="eastAsia"/>
        </w:rPr>
        <w:t>拓扑图：</w:t>
      </w:r>
    </w:p>
    <w:p w14:paraId="7C79B19E" w14:textId="77777777" w:rsidR="00F8638B" w:rsidRDefault="00F8638B" w:rsidP="00361252">
      <w:pPr>
        <w:pStyle w:val="a0"/>
        <w:spacing w:before="120" w:after="120"/>
        <w:ind w:firstLine="480"/>
      </w:pPr>
      <w:r w:rsidRPr="00F8638B">
        <w:rPr>
          <w:noProof/>
        </w:rPr>
        <w:drawing>
          <wp:inline distT="0" distB="0" distL="0" distR="0" wp14:anchorId="19556D7F" wp14:editId="2DA84CC6">
            <wp:extent cx="5486400" cy="34404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C129" w14:textId="2C961448" w:rsidR="00F8638B" w:rsidRDefault="00F8638B" w:rsidP="00361252">
      <w:pPr>
        <w:pStyle w:val="a0"/>
        <w:spacing w:before="120" w:after="120"/>
        <w:ind w:firstLine="480"/>
      </w:pPr>
      <w:r>
        <w:rPr>
          <w:rFonts w:hint="eastAsia"/>
        </w:rPr>
        <w:t>访问列表配置：</w:t>
      </w:r>
    </w:p>
    <w:p w14:paraId="1494EB85" w14:textId="55FBECA9" w:rsidR="00F8638B" w:rsidRPr="00F8638B" w:rsidRDefault="00F8638B" w:rsidP="00361252">
      <w:pPr>
        <w:pStyle w:val="a0"/>
        <w:spacing w:before="120" w:after="120"/>
        <w:ind w:firstLine="480"/>
      </w:pPr>
      <w:r>
        <w:rPr>
          <w:rFonts w:hint="eastAsia"/>
        </w:rPr>
        <w:t>路由器</w:t>
      </w:r>
      <w:r>
        <w:rPr>
          <w:rFonts w:hint="eastAsia"/>
        </w:rPr>
        <w:t>A</w:t>
      </w:r>
    </w:p>
    <w:p w14:paraId="4CFF2BDF" w14:textId="5B5A5F53" w:rsidR="00BB0C63" w:rsidRDefault="00BB0C63" w:rsidP="00361252">
      <w:pPr>
        <w:pStyle w:val="a0"/>
        <w:spacing w:before="120" w:after="120"/>
        <w:ind w:firstLine="480"/>
      </w:pPr>
      <w:r w:rsidRPr="00BB0C63">
        <w:rPr>
          <w:noProof/>
        </w:rPr>
        <w:drawing>
          <wp:inline distT="0" distB="0" distL="0" distR="0" wp14:anchorId="4B904915" wp14:editId="01EC252A">
            <wp:extent cx="4450080" cy="238728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4879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D4B" w14:textId="3154157C" w:rsidR="00F8638B" w:rsidRDefault="00F8638B" w:rsidP="00361252">
      <w:pPr>
        <w:pStyle w:val="a0"/>
        <w:spacing w:before="120" w:after="120"/>
        <w:ind w:firstLine="480"/>
      </w:pPr>
      <w:r>
        <w:rPr>
          <w:rFonts w:hint="eastAsia"/>
        </w:rPr>
        <w:t>路由器</w:t>
      </w:r>
      <w:r>
        <w:rPr>
          <w:rFonts w:hint="eastAsia"/>
        </w:rPr>
        <w:t>B</w:t>
      </w:r>
    </w:p>
    <w:p w14:paraId="01C90FF7" w14:textId="1D18E4BC" w:rsidR="00F8638B" w:rsidRDefault="00F8638B" w:rsidP="00361252">
      <w:pPr>
        <w:pStyle w:val="a0"/>
        <w:spacing w:before="120" w:after="120"/>
        <w:ind w:firstLine="480"/>
      </w:pPr>
      <w:r w:rsidRPr="00F8638B">
        <w:rPr>
          <w:noProof/>
        </w:rPr>
        <w:lastRenderedPageBreak/>
        <w:drawing>
          <wp:inline distT="0" distB="0" distL="0" distR="0" wp14:anchorId="50F70057" wp14:editId="20D16B95">
            <wp:extent cx="4488550" cy="24079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7435" cy="241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BD36" w14:textId="38762395" w:rsidR="00F8638B" w:rsidRDefault="00F8638B" w:rsidP="00361252">
      <w:pPr>
        <w:pStyle w:val="a0"/>
        <w:spacing w:before="120" w:after="120"/>
        <w:ind w:firstLine="480"/>
      </w:pPr>
      <w:proofErr w:type="spellStart"/>
      <w:r>
        <w:rPr>
          <w:rFonts w:hint="eastAsia"/>
        </w:rPr>
        <w:t>HostA</w:t>
      </w:r>
      <w:proofErr w:type="spellEnd"/>
      <w:r>
        <w:rPr>
          <w:rFonts w:hint="eastAsia"/>
        </w:rPr>
        <w:t>的配置</w:t>
      </w:r>
      <w:r w:rsidR="004B6713">
        <w:rPr>
          <w:rFonts w:hint="eastAsia"/>
        </w:rPr>
        <w:t>：</w:t>
      </w:r>
    </w:p>
    <w:p w14:paraId="273FE438" w14:textId="0E580434" w:rsidR="004B6713" w:rsidRDefault="004B6713" w:rsidP="00361252">
      <w:pPr>
        <w:pStyle w:val="a0"/>
        <w:spacing w:before="120" w:after="120"/>
        <w:ind w:firstLine="480"/>
      </w:pPr>
      <w:r w:rsidRPr="004B6713">
        <w:rPr>
          <w:noProof/>
        </w:rPr>
        <w:drawing>
          <wp:inline distT="0" distB="0" distL="0" distR="0" wp14:anchorId="2A566504" wp14:editId="4F6E227E">
            <wp:extent cx="2720576" cy="238526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EC12" w14:textId="6C4E16CE" w:rsidR="004B6713" w:rsidRDefault="004B6713" w:rsidP="00361252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routerA</w:t>
      </w:r>
      <w:proofErr w:type="spellEnd"/>
      <w:r>
        <w:rPr>
          <w:rFonts w:hint="eastAsia"/>
        </w:rPr>
        <w:t>的</w:t>
      </w:r>
      <w:r>
        <w:rPr>
          <w:rFonts w:hint="eastAsia"/>
        </w:rPr>
        <w:t>rip</w:t>
      </w:r>
    </w:p>
    <w:p w14:paraId="0ACDC524" w14:textId="09A10AE1" w:rsidR="004B6713" w:rsidRDefault="004B6713" w:rsidP="00361252">
      <w:pPr>
        <w:pStyle w:val="a0"/>
        <w:spacing w:before="120" w:after="120"/>
        <w:ind w:firstLine="480"/>
      </w:pPr>
      <w:r w:rsidRPr="004B6713">
        <w:rPr>
          <w:noProof/>
        </w:rPr>
        <w:drawing>
          <wp:inline distT="0" distB="0" distL="0" distR="0" wp14:anchorId="79D020E7" wp14:editId="2289557B">
            <wp:extent cx="4318099" cy="23164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1231" cy="23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2040" w14:textId="015C6F4E" w:rsidR="004B6713" w:rsidRDefault="004B6713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配置</w:t>
      </w:r>
      <w:proofErr w:type="spellStart"/>
      <w:r>
        <w:rPr>
          <w:rFonts w:hint="eastAsia"/>
        </w:rPr>
        <w:t>routerB</w:t>
      </w:r>
      <w:proofErr w:type="spellEnd"/>
      <w:r>
        <w:rPr>
          <w:rFonts w:hint="eastAsia"/>
        </w:rPr>
        <w:t>的</w:t>
      </w:r>
      <w:r>
        <w:rPr>
          <w:rFonts w:hint="eastAsia"/>
        </w:rPr>
        <w:t>rip</w:t>
      </w:r>
    </w:p>
    <w:p w14:paraId="5226AC3F" w14:textId="3F10F936" w:rsidR="004B6713" w:rsidRDefault="004B6713" w:rsidP="00361252">
      <w:pPr>
        <w:pStyle w:val="a0"/>
        <w:spacing w:before="120" w:after="120"/>
        <w:ind w:firstLine="480"/>
      </w:pPr>
      <w:r w:rsidRPr="004B6713">
        <w:rPr>
          <w:noProof/>
        </w:rPr>
        <w:drawing>
          <wp:inline distT="0" distB="0" distL="0" distR="0" wp14:anchorId="32719288" wp14:editId="33A0E8D5">
            <wp:extent cx="4204464" cy="22555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4420" cy="22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718D" w14:textId="4BFB3D3D" w:rsidR="004B6713" w:rsidRDefault="004B6713" w:rsidP="00361252">
      <w:pPr>
        <w:pStyle w:val="a0"/>
        <w:spacing w:before="120" w:after="120"/>
        <w:ind w:firstLine="480"/>
      </w:pPr>
      <w:r>
        <w:rPr>
          <w:rFonts w:hint="eastAsia"/>
        </w:rPr>
        <w:t>限制前可</w:t>
      </w:r>
      <w:r>
        <w:rPr>
          <w:rFonts w:hint="eastAsia"/>
        </w:rPr>
        <w:t>ping</w:t>
      </w:r>
      <w:r w:rsidR="004673B1">
        <w:rPr>
          <w:rFonts w:hint="eastAsia"/>
        </w:rPr>
        <w:t>通</w:t>
      </w:r>
      <w:proofErr w:type="spellStart"/>
      <w:r w:rsidR="004673B1">
        <w:rPr>
          <w:rFonts w:hint="eastAsia"/>
        </w:rPr>
        <w:t>HostA</w:t>
      </w:r>
      <w:proofErr w:type="spellEnd"/>
    </w:p>
    <w:p w14:paraId="00691CF7" w14:textId="42276C89" w:rsidR="004673B1" w:rsidRDefault="004673B1" w:rsidP="00361252">
      <w:pPr>
        <w:pStyle w:val="a0"/>
        <w:spacing w:before="120" w:after="120"/>
        <w:ind w:firstLine="480"/>
      </w:pPr>
      <w:r w:rsidRPr="004673B1">
        <w:rPr>
          <w:noProof/>
        </w:rPr>
        <w:drawing>
          <wp:inline distT="0" distB="0" distL="0" distR="0" wp14:anchorId="23373808" wp14:editId="58D6C3EE">
            <wp:extent cx="5486400" cy="37249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CE5" w14:textId="2B8A9DA2" w:rsidR="004673B1" w:rsidRDefault="004673B1" w:rsidP="00361252">
      <w:pPr>
        <w:pStyle w:val="a0"/>
        <w:spacing w:before="120" w:after="120"/>
        <w:ind w:firstLine="48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routerB</w:t>
      </w:r>
      <w:proofErr w:type="spellEnd"/>
      <w:r>
        <w:rPr>
          <w:rFonts w:hint="eastAsia"/>
        </w:rPr>
        <w:t>限制列表后</w:t>
      </w:r>
      <w:proofErr w:type="spellStart"/>
      <w:r>
        <w:rPr>
          <w:rFonts w:hint="eastAsia"/>
        </w:rPr>
        <w:t>hostBping</w:t>
      </w:r>
      <w:proofErr w:type="spellEnd"/>
      <w:r>
        <w:rPr>
          <w:rFonts w:hint="eastAsia"/>
        </w:rPr>
        <w:t>不通</w:t>
      </w:r>
      <w:proofErr w:type="spellStart"/>
      <w:r>
        <w:rPr>
          <w:rFonts w:hint="eastAsia"/>
        </w:rPr>
        <w:t>hostA</w:t>
      </w:r>
      <w:proofErr w:type="spellEnd"/>
      <w:r>
        <w:rPr>
          <w:rFonts w:hint="eastAsia"/>
        </w:rPr>
        <w:t>：</w:t>
      </w:r>
    </w:p>
    <w:p w14:paraId="7FCE244B" w14:textId="47DA17AF" w:rsidR="004673B1" w:rsidRDefault="004673B1" w:rsidP="00361252">
      <w:pPr>
        <w:pStyle w:val="a0"/>
        <w:spacing w:before="120" w:after="120"/>
        <w:ind w:firstLine="480"/>
      </w:pPr>
      <w:r w:rsidRPr="004673B1">
        <w:rPr>
          <w:noProof/>
        </w:rPr>
        <w:lastRenderedPageBreak/>
        <w:drawing>
          <wp:inline distT="0" distB="0" distL="0" distR="0" wp14:anchorId="624FAAE5" wp14:editId="700696F5">
            <wp:extent cx="5486400" cy="37249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76F5" w14:textId="7F7ED88F" w:rsidR="004673B1" w:rsidRDefault="004673B1" w:rsidP="00361252">
      <w:pPr>
        <w:pStyle w:val="a0"/>
        <w:spacing w:before="120" w:after="120"/>
        <w:ind w:firstLine="480"/>
      </w:pPr>
      <w:proofErr w:type="spellStart"/>
      <w:r>
        <w:rPr>
          <w:rFonts w:hint="eastAsia"/>
        </w:rPr>
        <w:t>HostA</w:t>
      </w:r>
      <w:proofErr w:type="spellEnd"/>
      <w:r>
        <w:rPr>
          <w:rFonts w:hint="eastAsia"/>
        </w:rPr>
        <w:t>远程登陆</w:t>
      </w:r>
      <w:proofErr w:type="spellStart"/>
      <w:r>
        <w:rPr>
          <w:rFonts w:hint="eastAsia"/>
        </w:rPr>
        <w:t>routerA</w:t>
      </w:r>
      <w:proofErr w:type="spellEnd"/>
    </w:p>
    <w:p w14:paraId="4046D7B1" w14:textId="2C0489EA" w:rsidR="004673B1" w:rsidRDefault="004673B1" w:rsidP="00361252">
      <w:pPr>
        <w:pStyle w:val="a0"/>
        <w:spacing w:before="120" w:after="120"/>
        <w:ind w:firstLine="480"/>
      </w:pPr>
      <w:r w:rsidRPr="004673B1">
        <w:rPr>
          <w:noProof/>
        </w:rPr>
        <w:drawing>
          <wp:inline distT="0" distB="0" distL="0" distR="0" wp14:anchorId="598C4E99" wp14:editId="716E356D">
            <wp:extent cx="5486400" cy="37249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9E77" w14:textId="61FB867B" w:rsidR="004673B1" w:rsidRDefault="004673B1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对</w:t>
      </w:r>
      <w:proofErr w:type="spellStart"/>
      <w:r>
        <w:rPr>
          <w:rFonts w:hint="eastAsia"/>
        </w:rPr>
        <w:t>HostA</w:t>
      </w:r>
      <w:proofErr w:type="spellEnd"/>
      <w:r>
        <w:rPr>
          <w:rFonts w:hint="eastAsia"/>
        </w:rPr>
        <w:t>远程登陆</w:t>
      </w:r>
      <w:proofErr w:type="spellStart"/>
      <w:r>
        <w:rPr>
          <w:rFonts w:hint="eastAsia"/>
        </w:rPr>
        <w:t>RouterA</w:t>
      </w:r>
      <w:proofErr w:type="spellEnd"/>
      <w:r>
        <w:rPr>
          <w:rFonts w:hint="eastAsia"/>
        </w:rPr>
        <w:t>添加访问控制</w:t>
      </w:r>
    </w:p>
    <w:p w14:paraId="0962FE78" w14:textId="1A32908C" w:rsidR="004673B1" w:rsidRDefault="004673B1" w:rsidP="00361252">
      <w:pPr>
        <w:pStyle w:val="a0"/>
        <w:spacing w:before="120" w:after="120"/>
        <w:ind w:firstLine="480"/>
      </w:pPr>
      <w:r w:rsidRPr="004673B1">
        <w:rPr>
          <w:noProof/>
        </w:rPr>
        <w:drawing>
          <wp:inline distT="0" distB="0" distL="0" distR="0" wp14:anchorId="0E7C835F" wp14:editId="76D4004B">
            <wp:extent cx="5486400" cy="29432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F9D7" w14:textId="0B485008" w:rsidR="006A400B" w:rsidRDefault="006A400B" w:rsidP="00361252">
      <w:pPr>
        <w:pStyle w:val="a0"/>
        <w:spacing w:before="120" w:after="120"/>
        <w:ind w:firstLine="480"/>
      </w:pPr>
      <w:r>
        <w:rPr>
          <w:rFonts w:hint="eastAsia"/>
        </w:rPr>
        <w:t>访问失败</w:t>
      </w:r>
    </w:p>
    <w:p w14:paraId="55BCF252" w14:textId="2B7AAE5B" w:rsidR="006A400B" w:rsidRDefault="006A400B" w:rsidP="00361252">
      <w:pPr>
        <w:pStyle w:val="a0"/>
        <w:spacing w:before="120" w:after="120"/>
        <w:ind w:firstLine="480"/>
      </w:pPr>
      <w:r w:rsidRPr="006A400B">
        <w:rPr>
          <w:noProof/>
        </w:rPr>
        <w:drawing>
          <wp:inline distT="0" distB="0" distL="0" distR="0" wp14:anchorId="1943ADC1" wp14:editId="690C5C01">
            <wp:extent cx="5486400" cy="29432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977A" w14:textId="0BA95C99" w:rsidR="00D3507A" w:rsidRDefault="008674C0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057B86">
        <w:rPr>
          <w:rFonts w:hint="eastAsia"/>
        </w:rPr>
        <w:t>VLAN</w:t>
      </w:r>
      <w:r w:rsidR="00057B86">
        <w:rPr>
          <w:rFonts w:hint="eastAsia"/>
        </w:rPr>
        <w:t>的设置</w:t>
      </w:r>
    </w:p>
    <w:p w14:paraId="438F2B25" w14:textId="04C58640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网络结构拓扑图</w:t>
      </w:r>
    </w:p>
    <w:p w14:paraId="28BBED43" w14:textId="5515E620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lastRenderedPageBreak/>
        <w:drawing>
          <wp:inline distT="0" distB="0" distL="0" distR="0" wp14:anchorId="68025309" wp14:editId="3F12F38B">
            <wp:extent cx="5486400" cy="41395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302B" w14:textId="67B8C1E1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t>550</w:t>
      </w:r>
      <w:r>
        <w:rPr>
          <w:rFonts w:hint="eastAsia"/>
        </w:rPr>
        <w:t>交换机</w:t>
      </w:r>
      <w:r>
        <w:rPr>
          <w:rFonts w:hint="eastAsia"/>
        </w:rPr>
        <w:t>VLAN</w:t>
      </w:r>
      <w:r>
        <w:rPr>
          <w:rFonts w:hint="eastAsia"/>
        </w:rPr>
        <w:t>的设置</w:t>
      </w:r>
    </w:p>
    <w:p w14:paraId="35F2D5B1" w14:textId="17D6BB2A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drawing>
          <wp:inline distT="0" distB="0" distL="0" distR="0" wp14:anchorId="3B76DEBF" wp14:editId="077E6AE0">
            <wp:extent cx="5486400" cy="29432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FF0B" w14:textId="1B3885C8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交换机</w:t>
      </w:r>
      <w:r>
        <w:rPr>
          <w:rFonts w:hint="eastAsia"/>
        </w:rPr>
        <w:t>A</w:t>
      </w:r>
      <w:r>
        <w:rPr>
          <w:rFonts w:hint="eastAsia"/>
        </w:rPr>
        <w:t>的设置</w:t>
      </w:r>
    </w:p>
    <w:p w14:paraId="62710346" w14:textId="30C108D3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lastRenderedPageBreak/>
        <w:drawing>
          <wp:inline distT="0" distB="0" distL="0" distR="0" wp14:anchorId="25E4E64A" wp14:editId="1646AF55">
            <wp:extent cx="5486400" cy="29432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249" w14:textId="30CB709A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交换机</w:t>
      </w:r>
      <w:r>
        <w:rPr>
          <w:rFonts w:hint="eastAsia"/>
        </w:rPr>
        <w:t>B</w:t>
      </w:r>
      <w:r>
        <w:rPr>
          <w:rFonts w:hint="eastAsia"/>
        </w:rPr>
        <w:t>的设置</w:t>
      </w:r>
    </w:p>
    <w:p w14:paraId="07AB8570" w14:textId="7E9F9389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drawing>
          <wp:inline distT="0" distB="0" distL="0" distR="0" wp14:anchorId="0995A5A8" wp14:editId="65762A54">
            <wp:extent cx="5486400" cy="29432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E4EE" w14:textId="04C9BBBE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3</w:t>
      </w:r>
      <w:r>
        <w:t>550</w:t>
      </w:r>
      <w:r>
        <w:rPr>
          <w:rFonts w:hint="eastAsia"/>
        </w:rPr>
        <w:t>trunk</w:t>
      </w:r>
    </w:p>
    <w:p w14:paraId="4A341BA6" w14:textId="7FDE5FDB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lastRenderedPageBreak/>
        <w:drawing>
          <wp:inline distT="0" distB="0" distL="0" distR="0" wp14:anchorId="5AAD44A8" wp14:editId="793BA2B8">
            <wp:extent cx="5486400" cy="29432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4DDF" w14:textId="35EA4051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trunk</w:t>
      </w:r>
      <w:r>
        <w:rPr>
          <w:rFonts w:hint="eastAsia"/>
        </w:rPr>
        <w:t>配置</w:t>
      </w:r>
    </w:p>
    <w:p w14:paraId="76B2413C" w14:textId="7B5B08C2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drawing>
          <wp:inline distT="0" distB="0" distL="0" distR="0" wp14:anchorId="6470AB07" wp14:editId="7B79666B">
            <wp:extent cx="5486400" cy="37249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FE46" w14:textId="162A98DD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lastRenderedPageBreak/>
        <w:drawing>
          <wp:inline distT="0" distB="0" distL="0" distR="0" wp14:anchorId="60686986" wp14:editId="49E94C8D">
            <wp:extent cx="5486400" cy="37249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0F61" w14:textId="5B0A0A43" w:rsidR="00057B86" w:rsidRDefault="00057B86" w:rsidP="00361252">
      <w:pPr>
        <w:pStyle w:val="a0"/>
        <w:spacing w:before="120" w:after="120"/>
        <w:ind w:firstLine="480"/>
      </w:pPr>
      <w:r>
        <w:rPr>
          <w:rFonts w:hint="eastAsia"/>
        </w:rPr>
        <w:t>创建</w:t>
      </w:r>
      <w:r>
        <w:rPr>
          <w:rFonts w:hint="eastAsia"/>
        </w:rPr>
        <w:t>VLAN</w:t>
      </w:r>
    </w:p>
    <w:p w14:paraId="2B3881D6" w14:textId="285F17AE" w:rsidR="00057B86" w:rsidRDefault="00057B86" w:rsidP="00361252">
      <w:pPr>
        <w:pStyle w:val="a0"/>
        <w:spacing w:before="120" w:after="120"/>
        <w:ind w:firstLine="480"/>
      </w:pPr>
      <w:r w:rsidRPr="00057B86">
        <w:rPr>
          <w:noProof/>
        </w:rPr>
        <w:drawing>
          <wp:inline distT="0" distB="0" distL="0" distR="0" wp14:anchorId="69DDD359" wp14:editId="56A58EAB">
            <wp:extent cx="5486400" cy="29432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34B7" w14:textId="649F2FF5" w:rsidR="00057B86" w:rsidRDefault="00CA1956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A</w:t>
      </w:r>
      <w:r>
        <w:rPr>
          <w:rFonts w:hint="eastAsia"/>
        </w:rPr>
        <w:t>的端口</w:t>
      </w:r>
      <w:r>
        <w:rPr>
          <w:rFonts w:hint="eastAsia"/>
        </w:rPr>
        <w:t>2</w:t>
      </w:r>
      <w:r>
        <w:rPr>
          <w:rFonts w:hint="eastAsia"/>
        </w:rPr>
        <w:t>加入</w:t>
      </w:r>
      <w:r>
        <w:rPr>
          <w:rFonts w:hint="eastAsia"/>
        </w:rPr>
        <w:t>VLAN</w:t>
      </w:r>
      <w:r>
        <w:t>10</w:t>
      </w:r>
    </w:p>
    <w:p w14:paraId="49FFA711" w14:textId="0CE7F0EA" w:rsidR="00CA1956" w:rsidRDefault="00CA1956" w:rsidP="00361252">
      <w:pPr>
        <w:pStyle w:val="a0"/>
        <w:spacing w:before="120" w:after="120"/>
        <w:ind w:firstLine="480"/>
      </w:pPr>
      <w:r w:rsidRPr="00CA1956">
        <w:rPr>
          <w:noProof/>
        </w:rPr>
        <w:lastRenderedPageBreak/>
        <w:drawing>
          <wp:inline distT="0" distB="0" distL="0" distR="0" wp14:anchorId="24E93970" wp14:editId="6C1C1895">
            <wp:extent cx="5486400" cy="37249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F0E3" w14:textId="2A2DB73B" w:rsidR="00CA1956" w:rsidRDefault="00CA1956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B</w:t>
      </w:r>
      <w:r>
        <w:rPr>
          <w:rFonts w:hint="eastAsia"/>
        </w:rPr>
        <w:t>的端口</w:t>
      </w:r>
      <w:r>
        <w:rPr>
          <w:rFonts w:hint="eastAsia"/>
        </w:rPr>
        <w:t>2</w:t>
      </w:r>
      <w:r>
        <w:rPr>
          <w:rFonts w:hint="eastAsia"/>
        </w:rPr>
        <w:t>加入</w:t>
      </w:r>
      <w:r>
        <w:rPr>
          <w:rFonts w:hint="eastAsia"/>
        </w:rPr>
        <w:t>VLAN</w:t>
      </w:r>
      <w:r>
        <w:t xml:space="preserve"> 20</w:t>
      </w:r>
    </w:p>
    <w:p w14:paraId="36DB0DED" w14:textId="65A2BB4B" w:rsidR="00CA1956" w:rsidRDefault="00CA1956" w:rsidP="00361252">
      <w:pPr>
        <w:pStyle w:val="a0"/>
        <w:spacing w:before="120" w:after="120"/>
        <w:ind w:firstLine="480"/>
      </w:pPr>
      <w:r w:rsidRPr="00CA1956">
        <w:rPr>
          <w:noProof/>
        </w:rPr>
        <w:drawing>
          <wp:inline distT="0" distB="0" distL="0" distR="0" wp14:anchorId="36E31610" wp14:editId="009B6C9F">
            <wp:extent cx="5486400" cy="37249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1A8B" w14:textId="5361C2DA" w:rsidR="00CA1956" w:rsidRDefault="00CA1956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启用路由，配置管理地址</w:t>
      </w:r>
    </w:p>
    <w:p w14:paraId="687D15F6" w14:textId="4D1BA386" w:rsidR="00CA1956" w:rsidRDefault="00CA1956" w:rsidP="00361252">
      <w:pPr>
        <w:pStyle w:val="a0"/>
        <w:spacing w:before="120" w:after="120"/>
        <w:ind w:firstLine="480"/>
      </w:pPr>
      <w:r w:rsidRPr="00CA1956">
        <w:rPr>
          <w:noProof/>
        </w:rPr>
        <w:drawing>
          <wp:inline distT="0" distB="0" distL="0" distR="0" wp14:anchorId="0BDF54B8" wp14:editId="6A154597">
            <wp:extent cx="5486400" cy="37249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B37" w14:textId="18C5CB58" w:rsidR="00CA1956" w:rsidRDefault="00CA1956" w:rsidP="00361252">
      <w:pPr>
        <w:pStyle w:val="a0"/>
        <w:spacing w:before="120" w:after="120"/>
        <w:ind w:firstLine="480"/>
      </w:pPr>
      <w:r w:rsidRPr="00CA1956">
        <w:rPr>
          <w:noProof/>
        </w:rPr>
        <w:drawing>
          <wp:inline distT="0" distB="0" distL="0" distR="0" wp14:anchorId="00D32463" wp14:editId="3E81E89E">
            <wp:extent cx="5486400" cy="37249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AF8E" w14:textId="24A44BA5" w:rsidR="00CA1956" w:rsidRDefault="00CA1956" w:rsidP="00361252">
      <w:pPr>
        <w:pStyle w:val="a0"/>
        <w:spacing w:before="120" w:after="120"/>
        <w:ind w:firstLine="480"/>
      </w:pPr>
      <w:r w:rsidRPr="00CA1956">
        <w:rPr>
          <w:noProof/>
        </w:rPr>
        <w:lastRenderedPageBreak/>
        <w:drawing>
          <wp:inline distT="0" distB="0" distL="0" distR="0" wp14:anchorId="525B3ACB" wp14:editId="4F37A43B">
            <wp:extent cx="5486400" cy="37249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B51C" w14:textId="6E3F8731" w:rsidR="00CA1956" w:rsidRDefault="00CA1956" w:rsidP="00361252">
      <w:pPr>
        <w:pStyle w:val="a0"/>
        <w:spacing w:before="120" w:after="120"/>
        <w:ind w:firstLine="480"/>
      </w:pPr>
      <w:r>
        <w:rPr>
          <w:rFonts w:hint="eastAsia"/>
        </w:rPr>
        <w:t>在</w:t>
      </w:r>
      <w:r>
        <w:rPr>
          <w:rFonts w:hint="eastAsia"/>
        </w:rPr>
        <w:t>3</w:t>
      </w:r>
      <w:r>
        <w:t>550</w:t>
      </w:r>
      <w:r>
        <w:rPr>
          <w:rFonts w:hint="eastAsia"/>
        </w:rPr>
        <w:t>ping</w:t>
      </w:r>
      <w:r>
        <w:rPr>
          <w:rFonts w:hint="eastAsia"/>
        </w:rPr>
        <w:t>另两个交换机</w:t>
      </w:r>
    </w:p>
    <w:p w14:paraId="163261CF" w14:textId="6047F738" w:rsidR="00CA1956" w:rsidRDefault="00CA1956" w:rsidP="00361252">
      <w:pPr>
        <w:pStyle w:val="a0"/>
        <w:spacing w:before="120" w:after="120"/>
        <w:ind w:firstLine="480"/>
      </w:pPr>
      <w:r w:rsidRPr="00CA1956">
        <w:rPr>
          <w:noProof/>
        </w:rPr>
        <w:drawing>
          <wp:inline distT="0" distB="0" distL="0" distR="0" wp14:anchorId="7015BC8A" wp14:editId="2115E6E7">
            <wp:extent cx="5486400" cy="37249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0E3D" w14:textId="68A9BDA2" w:rsidR="00CA1956" w:rsidRDefault="00A52001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hostApinghostB</w:t>
      </w:r>
      <w:proofErr w:type="spellEnd"/>
      <w:r>
        <w:rPr>
          <w:rFonts w:hint="eastAsia"/>
        </w:rPr>
        <w:t>（</w:t>
      </w:r>
      <w:r>
        <w:rPr>
          <w:rFonts w:hint="eastAsia"/>
        </w:rPr>
        <w:t>ping</w:t>
      </w:r>
      <w:r>
        <w:rPr>
          <w:rFonts w:hint="eastAsia"/>
        </w:rPr>
        <w:t>不通，位于不同的</w:t>
      </w:r>
      <w:r>
        <w:rPr>
          <w:rFonts w:hint="eastAsia"/>
        </w:rPr>
        <w:t>VLAN</w:t>
      </w:r>
      <w:r>
        <w:rPr>
          <w:rFonts w:hint="eastAsia"/>
        </w:rPr>
        <w:t>）</w:t>
      </w:r>
    </w:p>
    <w:p w14:paraId="74EFA7EC" w14:textId="52DCCF4F" w:rsidR="00A52001" w:rsidRDefault="00A52001" w:rsidP="00361252">
      <w:pPr>
        <w:pStyle w:val="a0"/>
        <w:spacing w:before="120" w:after="120"/>
        <w:ind w:firstLine="480"/>
      </w:pPr>
      <w:r w:rsidRPr="00A52001">
        <w:rPr>
          <w:noProof/>
        </w:rPr>
        <w:drawing>
          <wp:inline distT="0" distB="0" distL="0" distR="0" wp14:anchorId="78E5F21F" wp14:editId="6C5CCF49">
            <wp:extent cx="5486400" cy="37249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F345" w14:textId="03166193" w:rsidR="00A52001" w:rsidRDefault="008674C0" w:rsidP="00361252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52001">
        <w:rPr>
          <w:rFonts w:hint="eastAsia"/>
        </w:rPr>
        <w:t>VLAN</w:t>
      </w:r>
      <w:r w:rsidR="00A52001">
        <w:rPr>
          <w:rFonts w:hint="eastAsia"/>
        </w:rPr>
        <w:t>跨越不同交换机的通信</w:t>
      </w:r>
    </w:p>
    <w:p w14:paraId="24F88A53" w14:textId="307761C8" w:rsidR="00A52001" w:rsidRDefault="00A52001" w:rsidP="00361252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VTP</w:t>
      </w:r>
    </w:p>
    <w:p w14:paraId="32A210F9" w14:textId="572465E4" w:rsidR="00A52001" w:rsidRDefault="00A52001" w:rsidP="00361252">
      <w:pPr>
        <w:pStyle w:val="a0"/>
        <w:spacing w:before="120" w:after="120"/>
        <w:ind w:firstLine="480"/>
      </w:pPr>
      <w:r w:rsidRPr="00A52001">
        <w:rPr>
          <w:noProof/>
        </w:rPr>
        <w:drawing>
          <wp:inline distT="0" distB="0" distL="0" distR="0" wp14:anchorId="5745A9E3" wp14:editId="77AC2CE7">
            <wp:extent cx="5411828" cy="29032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41028" cy="29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B79E" w14:textId="1D5A7D7B" w:rsidR="00A52001" w:rsidRDefault="00A52001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设置</w:t>
      </w:r>
      <w:r>
        <w:rPr>
          <w:rFonts w:hint="eastAsia"/>
        </w:rPr>
        <w:t>trunk</w:t>
      </w:r>
    </w:p>
    <w:p w14:paraId="338C9580" w14:textId="67598828" w:rsidR="00A52001" w:rsidRDefault="00A52001" w:rsidP="00361252">
      <w:pPr>
        <w:pStyle w:val="a0"/>
        <w:spacing w:before="120" w:after="120"/>
        <w:ind w:firstLine="480"/>
      </w:pPr>
      <w:r w:rsidRPr="00A52001">
        <w:rPr>
          <w:noProof/>
        </w:rPr>
        <w:drawing>
          <wp:inline distT="0" distB="0" distL="0" distR="0" wp14:anchorId="7A66447F" wp14:editId="7634EC48">
            <wp:extent cx="5486400" cy="37249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4610" w14:textId="6EEF01DB" w:rsidR="00A52001" w:rsidRDefault="00A52001" w:rsidP="00361252">
      <w:pPr>
        <w:pStyle w:val="a0"/>
        <w:spacing w:before="120" w:after="120"/>
        <w:ind w:firstLine="480"/>
      </w:pPr>
      <w:r w:rsidRPr="00A52001">
        <w:rPr>
          <w:noProof/>
        </w:rPr>
        <w:drawing>
          <wp:inline distT="0" distB="0" distL="0" distR="0" wp14:anchorId="7A2195F4" wp14:editId="02079309">
            <wp:extent cx="5486400" cy="37249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2458" w14:textId="12D9F132" w:rsidR="00A52001" w:rsidRDefault="00A52001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创建</w:t>
      </w:r>
      <w:r>
        <w:rPr>
          <w:rFonts w:hint="eastAsia"/>
        </w:rPr>
        <w:t>VLAN</w:t>
      </w:r>
    </w:p>
    <w:p w14:paraId="4E06D232" w14:textId="6FE5F2BD" w:rsidR="00A52001" w:rsidRDefault="00A52001" w:rsidP="00361252">
      <w:pPr>
        <w:pStyle w:val="a0"/>
        <w:spacing w:before="120" w:after="120"/>
        <w:ind w:firstLine="480"/>
      </w:pPr>
      <w:r w:rsidRPr="00A52001">
        <w:rPr>
          <w:noProof/>
        </w:rPr>
        <w:drawing>
          <wp:inline distT="0" distB="0" distL="0" distR="0" wp14:anchorId="2BDDD1CE" wp14:editId="774A13C9">
            <wp:extent cx="5486400" cy="37249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2C14" w14:textId="61700E41" w:rsidR="00A52001" w:rsidRDefault="00A52001" w:rsidP="00361252">
      <w:pPr>
        <w:pStyle w:val="a0"/>
        <w:spacing w:before="120" w:after="120"/>
        <w:ind w:firstLine="480"/>
      </w:pPr>
      <w:r>
        <w:rPr>
          <w:rFonts w:hint="eastAsia"/>
        </w:rPr>
        <w:t>端口分配</w:t>
      </w:r>
    </w:p>
    <w:p w14:paraId="22DFAE0E" w14:textId="4B7A36F1" w:rsidR="00A52001" w:rsidRDefault="00A52001" w:rsidP="00361252">
      <w:pPr>
        <w:pStyle w:val="a0"/>
        <w:spacing w:before="120" w:after="120"/>
        <w:ind w:firstLine="480"/>
      </w:pPr>
      <w:r w:rsidRPr="00A52001">
        <w:rPr>
          <w:noProof/>
        </w:rPr>
        <w:lastRenderedPageBreak/>
        <w:drawing>
          <wp:inline distT="0" distB="0" distL="0" distR="0" wp14:anchorId="0BBF0F21" wp14:editId="10453E78">
            <wp:extent cx="5486400" cy="37249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1FB" w14:textId="3416A570" w:rsidR="00A52001" w:rsidRDefault="00A52001" w:rsidP="00361252">
      <w:pPr>
        <w:pStyle w:val="a0"/>
        <w:spacing w:before="120" w:after="120"/>
        <w:ind w:firstLine="480"/>
      </w:pPr>
      <w:r>
        <w:rPr>
          <w:rFonts w:hint="eastAsia"/>
        </w:rPr>
        <w:t>将</w:t>
      </w:r>
      <w:r>
        <w:rPr>
          <w:rFonts w:hint="eastAsia"/>
        </w:rPr>
        <w:t>B</w:t>
      </w:r>
      <w:r>
        <w:rPr>
          <w:rFonts w:hint="eastAsia"/>
        </w:rPr>
        <w:t>交换机设置为</w:t>
      </w:r>
      <w:r w:rsidR="00A619B5">
        <w:rPr>
          <w:rFonts w:hint="eastAsia"/>
        </w:rPr>
        <w:t>客户端模式</w:t>
      </w:r>
    </w:p>
    <w:p w14:paraId="63D57A46" w14:textId="0EC8E95C" w:rsidR="00A619B5" w:rsidRDefault="00A619B5" w:rsidP="00361252">
      <w:pPr>
        <w:pStyle w:val="a0"/>
        <w:spacing w:before="120" w:after="120"/>
        <w:ind w:firstLine="480"/>
      </w:pPr>
      <w:r w:rsidRPr="00A619B5">
        <w:rPr>
          <w:noProof/>
        </w:rPr>
        <w:drawing>
          <wp:inline distT="0" distB="0" distL="0" distR="0" wp14:anchorId="03EA874C" wp14:editId="51B7AF32">
            <wp:extent cx="5486400" cy="372491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19E1" w14:textId="2B7A9430" w:rsidR="00A619B5" w:rsidRDefault="00A619B5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设置</w:t>
      </w:r>
      <w:r>
        <w:rPr>
          <w:rFonts w:hint="eastAsia"/>
        </w:rPr>
        <w:t>B</w:t>
      </w:r>
      <w:r>
        <w:rPr>
          <w:rFonts w:hint="eastAsia"/>
        </w:rPr>
        <w:t>的端口</w:t>
      </w:r>
    </w:p>
    <w:p w14:paraId="1893B8F3" w14:textId="3F3386AF" w:rsidR="00A619B5" w:rsidRDefault="00A619B5" w:rsidP="00361252">
      <w:pPr>
        <w:pStyle w:val="a0"/>
        <w:spacing w:before="120" w:after="120"/>
        <w:ind w:firstLine="480"/>
      </w:pPr>
      <w:r w:rsidRPr="00A619B5">
        <w:rPr>
          <w:noProof/>
        </w:rPr>
        <w:drawing>
          <wp:inline distT="0" distB="0" distL="0" distR="0" wp14:anchorId="368A8535" wp14:editId="4D67B41A">
            <wp:extent cx="5486400" cy="37249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BC52" w14:textId="6FD7128F" w:rsidR="00A56C9E" w:rsidRDefault="00A56C9E" w:rsidP="00361252">
      <w:pPr>
        <w:pStyle w:val="a0"/>
        <w:spacing w:before="120" w:after="120"/>
        <w:ind w:firstLine="480"/>
      </w:pPr>
      <w:r>
        <w:rPr>
          <w:rFonts w:hint="eastAsia"/>
        </w:rPr>
        <w:t>配置路由器</w:t>
      </w:r>
    </w:p>
    <w:p w14:paraId="28EFE57F" w14:textId="7A97664D" w:rsidR="00A56C9E" w:rsidRDefault="00A56C9E" w:rsidP="00361252">
      <w:pPr>
        <w:pStyle w:val="a0"/>
        <w:spacing w:before="120" w:after="120"/>
        <w:ind w:firstLine="480"/>
      </w:pPr>
      <w:r w:rsidRPr="00A56C9E">
        <w:rPr>
          <w:noProof/>
        </w:rPr>
        <w:lastRenderedPageBreak/>
        <w:drawing>
          <wp:inline distT="0" distB="0" distL="0" distR="0" wp14:anchorId="31B8C98E" wp14:editId="2B230C30">
            <wp:extent cx="5486400" cy="37249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226" w14:textId="6E6A8C1A" w:rsidR="00A56C9E" w:rsidRDefault="00A56C9E" w:rsidP="00361252">
      <w:pPr>
        <w:pStyle w:val="a0"/>
        <w:spacing w:before="120" w:after="120"/>
        <w:ind w:firstLine="480"/>
      </w:pP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A</w:t>
      </w:r>
      <w:r w:rsidR="00E61D4C">
        <w:t>(vlan2)ping Host a(</w:t>
      </w:r>
      <w:proofErr w:type="spellStart"/>
      <w:r w:rsidR="00E61D4C">
        <w:t>vlan</w:t>
      </w:r>
      <w:proofErr w:type="spellEnd"/>
      <w:r w:rsidR="00E61D4C">
        <w:t xml:space="preserve"> 2) ping</w:t>
      </w:r>
      <w:r w:rsidR="00E61D4C">
        <w:rPr>
          <w:rFonts w:hint="eastAsia"/>
        </w:rPr>
        <w:t>通</w:t>
      </w:r>
    </w:p>
    <w:p w14:paraId="46861F34" w14:textId="088DBBE2" w:rsidR="00E61D4C" w:rsidRDefault="00E61D4C" w:rsidP="00361252">
      <w:pPr>
        <w:pStyle w:val="a0"/>
        <w:spacing w:before="120" w:after="120"/>
        <w:ind w:firstLine="480"/>
      </w:pPr>
      <w:r w:rsidRPr="00E61D4C">
        <w:rPr>
          <w:noProof/>
        </w:rPr>
        <w:drawing>
          <wp:inline distT="0" distB="0" distL="0" distR="0" wp14:anchorId="11A872C2" wp14:editId="73805BA9">
            <wp:extent cx="5486400" cy="37249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7916" w14:textId="023CF465" w:rsidR="00E61D4C" w:rsidRDefault="00E61D4C" w:rsidP="00361252">
      <w:pPr>
        <w:pStyle w:val="a0"/>
        <w:spacing w:before="120" w:after="120"/>
        <w:ind w:firstLine="480"/>
      </w:pPr>
      <w:r>
        <w:lastRenderedPageBreak/>
        <w:t>V</w:t>
      </w:r>
      <w:r>
        <w:rPr>
          <w:rFonts w:hint="eastAsia"/>
        </w:rPr>
        <w:t>lan</w:t>
      </w:r>
      <w:r>
        <w:t>3</w:t>
      </w:r>
      <w:r>
        <w:rPr>
          <w:rFonts w:hint="eastAsia"/>
        </w:rPr>
        <w:t>互</w:t>
      </w:r>
      <w:r>
        <w:rPr>
          <w:rFonts w:hint="eastAsia"/>
        </w:rPr>
        <w:t>ping</w:t>
      </w:r>
    </w:p>
    <w:p w14:paraId="77788015" w14:textId="679E3D34" w:rsidR="00E61D4C" w:rsidRDefault="00E61D4C" w:rsidP="00361252">
      <w:pPr>
        <w:pStyle w:val="a0"/>
        <w:spacing w:before="120" w:after="120"/>
        <w:ind w:firstLine="480"/>
      </w:pPr>
      <w:r w:rsidRPr="00E61D4C">
        <w:rPr>
          <w:noProof/>
        </w:rPr>
        <w:drawing>
          <wp:inline distT="0" distB="0" distL="0" distR="0" wp14:anchorId="4FCC42E4" wp14:editId="3E0F2F81">
            <wp:extent cx="5486400" cy="30657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EFD3" w14:textId="59B1FA9C" w:rsidR="00E61D4C" w:rsidRDefault="00E61D4C" w:rsidP="00361252">
      <w:pPr>
        <w:pStyle w:val="a0"/>
        <w:spacing w:before="120" w:after="120"/>
        <w:ind w:firstLine="480"/>
      </w:pPr>
      <w:proofErr w:type="spellStart"/>
      <w:r>
        <w:rPr>
          <w:rFonts w:hint="eastAsia"/>
        </w:rPr>
        <w:t>HostA</w:t>
      </w:r>
      <w:proofErr w:type="spellEnd"/>
      <w:r>
        <w:t xml:space="preserve"> </w:t>
      </w:r>
      <w:r>
        <w:rPr>
          <w:rFonts w:hint="eastAsia"/>
        </w:rPr>
        <w:t>ping</w:t>
      </w:r>
      <w:r>
        <w:t xml:space="preserve"> </w:t>
      </w:r>
      <w:proofErr w:type="spellStart"/>
      <w:r>
        <w:rPr>
          <w:rFonts w:hint="eastAsia"/>
        </w:rPr>
        <w:t>HostB</w:t>
      </w:r>
      <w:proofErr w:type="spellEnd"/>
      <w:r>
        <w:rPr>
          <w:rFonts w:hint="eastAsia"/>
        </w:rPr>
        <w:t>（不同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）</w:t>
      </w:r>
      <w:r>
        <w:rPr>
          <w:rFonts w:hint="eastAsia"/>
        </w:rPr>
        <w:t xml:space="preserve"> ping</w:t>
      </w:r>
      <w:r>
        <w:rPr>
          <w:rFonts w:hint="eastAsia"/>
        </w:rPr>
        <w:t>通（路由器中继）</w:t>
      </w:r>
    </w:p>
    <w:p w14:paraId="5B42F58D" w14:textId="3649D889" w:rsidR="00E61D4C" w:rsidRDefault="00E61D4C" w:rsidP="00361252">
      <w:pPr>
        <w:pStyle w:val="a0"/>
        <w:spacing w:before="120" w:after="120"/>
        <w:ind w:firstLine="480"/>
      </w:pPr>
      <w:r w:rsidRPr="00E61D4C">
        <w:rPr>
          <w:noProof/>
        </w:rPr>
        <w:drawing>
          <wp:inline distT="0" distB="0" distL="0" distR="0" wp14:anchorId="1FAB6643" wp14:editId="1A475281">
            <wp:extent cx="5486400" cy="372491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2C0" w14:textId="4FB4AA1C" w:rsidR="00120489" w:rsidRDefault="00120489" w:rsidP="00361252">
      <w:pPr>
        <w:pStyle w:val="a0"/>
        <w:spacing w:before="120" w:after="120"/>
        <w:ind w:firstLine="480"/>
      </w:pPr>
      <w:r>
        <w:rPr>
          <w:rFonts w:hint="eastAsia"/>
        </w:rPr>
        <w:t>拓扑结构：</w:t>
      </w:r>
    </w:p>
    <w:p w14:paraId="60EEE2FD" w14:textId="03B61394" w:rsidR="00120489" w:rsidRDefault="00120489" w:rsidP="00361252">
      <w:pPr>
        <w:pStyle w:val="a0"/>
        <w:spacing w:before="120" w:after="120"/>
        <w:ind w:firstLine="480"/>
      </w:pPr>
      <w:r w:rsidRPr="00120489">
        <w:rPr>
          <w:noProof/>
        </w:rPr>
        <w:lastRenderedPageBreak/>
        <w:drawing>
          <wp:inline distT="0" distB="0" distL="0" distR="0" wp14:anchorId="7B19C325" wp14:editId="70017A67">
            <wp:extent cx="5486400" cy="41395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D8FC" w14:textId="2779BC0D" w:rsidR="00E019D2" w:rsidRDefault="00E019D2" w:rsidP="0036125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t>.</w:t>
      </w:r>
      <w:r w:rsidRPr="00E019D2">
        <w:t xml:space="preserve"> </w:t>
      </w:r>
      <w:r w:rsidRPr="00E019D2">
        <w:t>思科模拟器</w:t>
      </w:r>
      <w:r w:rsidRPr="00E019D2">
        <w:t xml:space="preserve"> Packet Tracer 7.0 </w:t>
      </w:r>
      <w:r w:rsidRPr="00E019D2">
        <w:t>使用，配置静态路由，配置各种网络设备组网的综合实验。</w:t>
      </w:r>
    </w:p>
    <w:p w14:paraId="04300024" w14:textId="09B1BF7F" w:rsidR="009037A9" w:rsidRDefault="009037A9" w:rsidP="00361252">
      <w:pPr>
        <w:pStyle w:val="a0"/>
        <w:spacing w:before="120" w:after="120"/>
        <w:ind w:firstLine="480"/>
      </w:pPr>
      <w:r>
        <w:rPr>
          <w:rFonts w:hint="eastAsia"/>
        </w:rPr>
        <w:t>思科模拟器配置静态路由</w:t>
      </w:r>
    </w:p>
    <w:p w14:paraId="030C292E" w14:textId="3221C783" w:rsidR="009037A9" w:rsidRDefault="002647DE" w:rsidP="00361252">
      <w:pPr>
        <w:pStyle w:val="a0"/>
        <w:spacing w:before="120" w:after="120"/>
        <w:ind w:firstLine="480"/>
      </w:pPr>
      <w:r>
        <w:rPr>
          <w:rFonts w:hint="eastAsia"/>
        </w:rPr>
        <w:t>配置路由器</w:t>
      </w:r>
      <w:r>
        <w:rPr>
          <w:rFonts w:hint="eastAsia"/>
        </w:rPr>
        <w:t>A</w:t>
      </w:r>
    </w:p>
    <w:p w14:paraId="54EFC3A8" w14:textId="4DCD36F4" w:rsidR="002647DE" w:rsidRDefault="002647DE" w:rsidP="00361252">
      <w:pPr>
        <w:pStyle w:val="a0"/>
        <w:spacing w:before="120" w:after="120"/>
        <w:ind w:firstLine="480"/>
      </w:pPr>
      <w:r w:rsidRPr="002647DE">
        <w:drawing>
          <wp:inline distT="0" distB="0" distL="0" distR="0" wp14:anchorId="297A20E8" wp14:editId="3466FF9D">
            <wp:extent cx="4511040" cy="241998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9386" cy="24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00B0" w14:textId="25DFB8C3" w:rsidR="002647DE" w:rsidRDefault="002647DE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配置路由器</w:t>
      </w:r>
      <w:r>
        <w:rPr>
          <w:rFonts w:hint="eastAsia"/>
        </w:rPr>
        <w:t>B</w:t>
      </w:r>
    </w:p>
    <w:p w14:paraId="12BFE07E" w14:textId="1901725A" w:rsidR="002647DE" w:rsidRDefault="002647DE" w:rsidP="00361252">
      <w:pPr>
        <w:pStyle w:val="a0"/>
        <w:spacing w:before="120" w:after="120"/>
        <w:ind w:firstLine="480"/>
      </w:pPr>
      <w:r w:rsidRPr="002647DE">
        <w:drawing>
          <wp:inline distT="0" distB="0" distL="0" distR="0" wp14:anchorId="678CB046" wp14:editId="5D1CAB54">
            <wp:extent cx="5486400" cy="29432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B0B" w14:textId="77C5F17D" w:rsidR="002647DE" w:rsidRDefault="002647DE" w:rsidP="00361252">
      <w:pPr>
        <w:pStyle w:val="a0"/>
        <w:spacing w:before="120" w:after="120"/>
        <w:ind w:firstLine="480"/>
      </w:pPr>
      <w:r>
        <w:rPr>
          <w:rFonts w:hint="eastAsia"/>
        </w:rPr>
        <w:t>配置静态路由及默认路由后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14:paraId="7FCE3E92" w14:textId="0BAAA7E7" w:rsidR="002647DE" w:rsidRDefault="002647DE" w:rsidP="00361252">
      <w:pPr>
        <w:pStyle w:val="a0"/>
        <w:spacing w:before="120" w:after="120"/>
        <w:ind w:firstLine="480"/>
      </w:pPr>
      <w:r w:rsidRPr="002647DE">
        <w:drawing>
          <wp:inline distT="0" distB="0" distL="0" distR="0" wp14:anchorId="2CF80F0D" wp14:editId="43664029">
            <wp:extent cx="4755292" cy="2027096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407601017"/>
    <w:p w14:paraId="6DB2ED9A" w14:textId="77777777"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14:paraId="04521254" w14:textId="3B702E0C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2035429955" w:edGrp="everyone"/>
      <w:r w:rsidR="009037A9" w:rsidRPr="009037A9">
        <w:fldChar w:fldCharType="begin"/>
      </w:r>
      <w:r w:rsidR="009037A9" w:rsidRPr="009037A9">
        <w:instrText xml:space="preserve"> HYPERLINK "https://github.com/ChenZhitao06/Computer-Networks-Experience4-Router-" </w:instrText>
      </w:r>
      <w:r w:rsidR="009037A9" w:rsidRPr="009037A9">
        <w:fldChar w:fldCharType="separate"/>
      </w:r>
      <w:r w:rsidR="009037A9" w:rsidRPr="009037A9">
        <w:t>ChenZhitao06/Computer-Networks-Experience4-Router- (github.com)</w:t>
      </w:r>
      <w:r w:rsidR="009037A9" w:rsidRPr="009037A9">
        <w:fldChar w:fldCharType="end"/>
      </w:r>
      <w:permEnd w:id="2035429955"/>
    </w:p>
    <w:p w14:paraId="5B95CAD9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14:paraId="1C93D8BA" w14:textId="6AAB92F6" w:rsidR="00361252" w:rsidRDefault="00336F0F" w:rsidP="00361252">
      <w:pPr>
        <w:pStyle w:val="a0"/>
        <w:spacing w:before="120" w:after="120"/>
        <w:ind w:firstLine="480"/>
      </w:pPr>
      <w:permStart w:id="1166018498" w:edGrp="everyone"/>
      <w:r>
        <w:rPr>
          <w:rFonts w:hint="eastAsia"/>
        </w:rPr>
        <w:t>比较深刻的了解了路由器各端口的作用：如串口</w:t>
      </w:r>
      <w:r w:rsidR="006A39BE">
        <w:rPr>
          <w:rFonts w:hint="eastAsia"/>
        </w:rPr>
        <w:t>用于下一跳的传输，以太网接口用于向子网数据的传输</w:t>
      </w:r>
      <w:r w:rsidR="004673B1">
        <w:rPr>
          <w:rFonts w:hint="eastAsia"/>
        </w:rPr>
        <w:t>，了解了静态路由的配置方法</w:t>
      </w:r>
      <w:permEnd w:id="1166018498"/>
    </w:p>
    <w:sectPr w:rsidR="00361252" w:rsidSect="00B80CC9">
      <w:headerReference w:type="default" r:id="rId76"/>
      <w:footerReference w:type="default" r:id="rId77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E6A68" w14:textId="77777777" w:rsidR="00345121" w:rsidRDefault="00345121">
      <w:r>
        <w:separator/>
      </w:r>
    </w:p>
  </w:endnote>
  <w:endnote w:type="continuationSeparator" w:id="0">
    <w:p w14:paraId="45C68F9B" w14:textId="77777777" w:rsidR="00345121" w:rsidRDefault="003451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30046" w14:textId="77777777" w:rsidR="00B80CC9" w:rsidRPr="00020260" w:rsidRDefault="00361252" w:rsidP="00B80CC9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0B4FA" w14:textId="77777777" w:rsidR="00345121" w:rsidRDefault="00345121">
      <w:r>
        <w:separator/>
      </w:r>
    </w:p>
  </w:footnote>
  <w:footnote w:type="continuationSeparator" w:id="0">
    <w:p w14:paraId="3D495C69" w14:textId="77777777" w:rsidR="00345121" w:rsidRDefault="003451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F1A47" w14:textId="77777777" w:rsidR="00B80CC9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ocumentProtection w:edit="readOnly" w:formatting="1" w:enforcement="1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42BD"/>
    <w:rsid w:val="00057B86"/>
    <w:rsid w:val="00086455"/>
    <w:rsid w:val="000A6C1A"/>
    <w:rsid w:val="00120489"/>
    <w:rsid w:val="001B6A37"/>
    <w:rsid w:val="00205414"/>
    <w:rsid w:val="002647DE"/>
    <w:rsid w:val="003150B4"/>
    <w:rsid w:val="00336F0F"/>
    <w:rsid w:val="00345121"/>
    <w:rsid w:val="00361252"/>
    <w:rsid w:val="003E42BD"/>
    <w:rsid w:val="00453418"/>
    <w:rsid w:val="004673B1"/>
    <w:rsid w:val="00484963"/>
    <w:rsid w:val="004A1066"/>
    <w:rsid w:val="004B6713"/>
    <w:rsid w:val="00505D37"/>
    <w:rsid w:val="00541A70"/>
    <w:rsid w:val="005C0326"/>
    <w:rsid w:val="006655AA"/>
    <w:rsid w:val="006A39BE"/>
    <w:rsid w:val="006A400B"/>
    <w:rsid w:val="006E7238"/>
    <w:rsid w:val="007A1568"/>
    <w:rsid w:val="007A21C5"/>
    <w:rsid w:val="008063D1"/>
    <w:rsid w:val="008674C0"/>
    <w:rsid w:val="008710F5"/>
    <w:rsid w:val="008B63FF"/>
    <w:rsid w:val="009037A9"/>
    <w:rsid w:val="00916476"/>
    <w:rsid w:val="00A52001"/>
    <w:rsid w:val="00A56C9E"/>
    <w:rsid w:val="00A619B5"/>
    <w:rsid w:val="00B02959"/>
    <w:rsid w:val="00B80CC9"/>
    <w:rsid w:val="00BB0C63"/>
    <w:rsid w:val="00C819CD"/>
    <w:rsid w:val="00C8495D"/>
    <w:rsid w:val="00CA1956"/>
    <w:rsid w:val="00D3507A"/>
    <w:rsid w:val="00D566B3"/>
    <w:rsid w:val="00E019D2"/>
    <w:rsid w:val="00E61D4C"/>
    <w:rsid w:val="00E67485"/>
    <w:rsid w:val="00E74B40"/>
    <w:rsid w:val="00EB1100"/>
    <w:rsid w:val="00F45701"/>
    <w:rsid w:val="00F73193"/>
    <w:rsid w:val="00F8638B"/>
    <w:rsid w:val="00FA6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F0D30B"/>
  <w15:docId w15:val="{8F8361CB-E2C3-43D7-8E7D-5B544179C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D\Desktop\&#35745;&#32593;&#23454;&#39564;\&#23454;&#39564;&#25253;&#21578;&#26684;&#24335;&#65288;20210328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实验报告格式（20210328更新）.dotx</Template>
  <TotalTime>661</TotalTime>
  <Pages>1</Pages>
  <Words>270</Words>
  <Characters>1545</Characters>
  <Application>Microsoft Office Word</Application>
  <DocSecurity>8</DocSecurity>
  <Lines>12</Lines>
  <Paragraphs>3</Paragraphs>
  <ScaleCrop>false</ScaleCrop>
  <Company/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BD</dc:creator>
  <cp:keywords/>
  <dc:description/>
  <cp:lastModifiedBy>陈 智涛</cp:lastModifiedBy>
  <cp:revision>9</cp:revision>
  <dcterms:created xsi:type="dcterms:W3CDTF">2021-05-14T00:43:00Z</dcterms:created>
  <dcterms:modified xsi:type="dcterms:W3CDTF">2021-05-16T09:25:00Z</dcterms:modified>
</cp:coreProperties>
</file>